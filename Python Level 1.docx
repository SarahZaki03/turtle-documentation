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BC63" w14:textId="3D415239" w:rsidR="00C6554A" w:rsidRPr="009D0443" w:rsidRDefault="009D0443" w:rsidP="00C6554A">
      <w:pPr>
        <w:pStyle w:val="Photo"/>
        <w:rPr>
          <w:lang w:val="en-GB"/>
        </w:rPr>
      </w:pPr>
      <w:r>
        <w:rPr>
          <w:noProof/>
        </w:rPr>
        <w:drawing>
          <wp:inline distT="0" distB="0" distL="0" distR="0" wp14:anchorId="0DFC2329" wp14:editId="22C52037">
            <wp:extent cx="5194300" cy="5274310"/>
            <wp:effectExtent l="0" t="0" r="6350" b="2540"/>
            <wp:docPr id="6103032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3270" name="Picture 610303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E3FB" w14:textId="7EC42536" w:rsidR="00C6554A" w:rsidRDefault="008820DA" w:rsidP="00C6554A">
      <w:pPr>
        <w:pStyle w:val="Title"/>
      </w:pPr>
      <w:r>
        <w:t>Python Level 1</w:t>
      </w:r>
    </w:p>
    <w:p w14:paraId="18BDC8A3" w14:textId="7674FCFC" w:rsidR="00C6554A" w:rsidRPr="00D5413C" w:rsidRDefault="008820DA" w:rsidP="00C6554A">
      <w:pPr>
        <w:pStyle w:val="Subtitle"/>
      </w:pPr>
      <w:r>
        <w:t>HomeWorks</w:t>
      </w:r>
    </w:p>
    <w:p w14:paraId="74D22987" w14:textId="1D3510BF" w:rsidR="00D55D41" w:rsidRDefault="00BD4A25" w:rsidP="008820DA">
      <w:pPr>
        <w:pStyle w:val="ContactInfo"/>
      </w:pPr>
      <w:r>
        <w:t>Genius Smart Education</w:t>
      </w:r>
      <w:r w:rsidR="00C6554A">
        <w:rPr>
          <w:lang w:val="en-GB" w:bidi="en-GB"/>
        </w:rPr>
        <w:t xml:space="preserve"> | </w:t>
      </w:r>
      <w:r w:rsidR="008820DA">
        <w:t>Python Level 1</w:t>
      </w:r>
      <w:r w:rsidR="00C6554A">
        <w:rPr>
          <w:lang w:val="en-GB" w:bidi="en-GB"/>
        </w:rPr>
        <w:t xml:space="preserve"> | </w:t>
      </w:r>
      <w:r w:rsidR="008820DA">
        <w:t>2025-2-4</w:t>
      </w:r>
    </w:p>
    <w:p w14:paraId="514BEC79" w14:textId="77777777" w:rsidR="008820DA" w:rsidRDefault="008820DA" w:rsidP="008820DA">
      <w:pPr>
        <w:pStyle w:val="ContactInfo"/>
      </w:pPr>
    </w:p>
    <w:p w14:paraId="6F0693B7" w14:textId="77777777" w:rsidR="008820DA" w:rsidRDefault="008820DA" w:rsidP="008820DA">
      <w:pPr>
        <w:pStyle w:val="ContactInfo"/>
      </w:pPr>
    </w:p>
    <w:p w14:paraId="2B6F562F" w14:textId="77777777" w:rsidR="008820DA" w:rsidRDefault="008820DA" w:rsidP="008820DA">
      <w:pPr>
        <w:pStyle w:val="ContactInfo"/>
      </w:pPr>
    </w:p>
    <w:p w14:paraId="5941BE2D" w14:textId="1B773D22" w:rsidR="00BD4A25" w:rsidRDefault="00BD4A25" w:rsidP="008820DA">
      <w:pPr>
        <w:pStyle w:val="ContactInfo"/>
      </w:pPr>
    </w:p>
    <w:p w14:paraId="487113FF" w14:textId="77777777" w:rsidR="00BD4A25" w:rsidRDefault="00BD4A25">
      <w:r>
        <w:br w:type="page"/>
      </w:r>
    </w:p>
    <w:p w14:paraId="19AF4A3E" w14:textId="77777777" w:rsidR="00BD4A25" w:rsidRDefault="00BD4A25" w:rsidP="00BD4A25">
      <w:pPr>
        <w:pStyle w:val="Title"/>
        <w:rPr>
          <w:sz w:val="96"/>
          <w:szCs w:val="28"/>
        </w:rPr>
      </w:pPr>
    </w:p>
    <w:p w14:paraId="41D5BC99" w14:textId="77777777" w:rsidR="00BD4A25" w:rsidRDefault="00BD4A25" w:rsidP="00BD4A25">
      <w:pPr>
        <w:pStyle w:val="Title"/>
        <w:rPr>
          <w:sz w:val="96"/>
          <w:szCs w:val="28"/>
        </w:rPr>
      </w:pPr>
    </w:p>
    <w:p w14:paraId="070F2A3D" w14:textId="77777777" w:rsidR="00BD4A25" w:rsidRDefault="00BD4A25" w:rsidP="00BD4A25">
      <w:pPr>
        <w:pStyle w:val="Title"/>
        <w:rPr>
          <w:sz w:val="96"/>
          <w:szCs w:val="28"/>
        </w:rPr>
      </w:pPr>
    </w:p>
    <w:p w14:paraId="60EB7547" w14:textId="47DD8E77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(1) Homework</w:t>
      </w:r>
    </w:p>
    <w:p w14:paraId="125CB7BD" w14:textId="77777777" w:rsidR="00BD4A25" w:rsidRDefault="00BD4A25" w:rsidP="00BD4A25">
      <w:pPr>
        <w:pStyle w:val="Title"/>
        <w:ind w:left="1440" w:firstLine="720"/>
        <w:rPr>
          <w:sz w:val="96"/>
          <w:szCs w:val="28"/>
        </w:rPr>
      </w:pPr>
    </w:p>
    <w:p w14:paraId="7764E624" w14:textId="77777777" w:rsidR="00BD4A25" w:rsidRDefault="00BD4A25" w:rsidP="00BD4A25">
      <w:pPr>
        <w:pStyle w:val="Title"/>
        <w:ind w:left="1440" w:firstLine="720"/>
        <w:rPr>
          <w:sz w:val="96"/>
          <w:szCs w:val="28"/>
        </w:rPr>
      </w:pPr>
    </w:p>
    <w:p w14:paraId="01A2A4B8" w14:textId="77777777" w:rsidR="00BD4A25" w:rsidRDefault="00BD4A25" w:rsidP="00BD4A25">
      <w:pPr>
        <w:pStyle w:val="Title"/>
        <w:ind w:left="1440" w:firstLine="720"/>
        <w:rPr>
          <w:sz w:val="96"/>
          <w:szCs w:val="28"/>
        </w:rPr>
      </w:pPr>
    </w:p>
    <w:p w14:paraId="290822EF" w14:textId="77777777" w:rsidR="00BD4A25" w:rsidRDefault="00BD4A25" w:rsidP="00BD4A25">
      <w:pPr>
        <w:pStyle w:val="Title"/>
        <w:ind w:left="1440" w:firstLine="720"/>
        <w:rPr>
          <w:sz w:val="96"/>
          <w:szCs w:val="28"/>
        </w:rPr>
      </w:pPr>
    </w:p>
    <w:p w14:paraId="467C59C1" w14:textId="77777777" w:rsidR="00BD4A25" w:rsidRDefault="00BD4A25" w:rsidP="00BD4A25">
      <w:pPr>
        <w:pStyle w:val="Title"/>
        <w:ind w:left="1440" w:firstLine="720"/>
      </w:pPr>
    </w:p>
    <w:p w14:paraId="1BDD5DD8" w14:textId="77777777" w:rsidR="008820DA" w:rsidRDefault="008820DA" w:rsidP="008820DA">
      <w:pPr>
        <w:pStyle w:val="ContactInfo"/>
      </w:pPr>
    </w:p>
    <w:p w14:paraId="388F95A8" w14:textId="77777777" w:rsidR="008820DA" w:rsidRDefault="008820DA" w:rsidP="008820DA">
      <w:pPr>
        <w:pStyle w:val="ContactInfo"/>
      </w:pPr>
    </w:p>
    <w:p w14:paraId="2E386EDF" w14:textId="77777777" w:rsidR="008820DA" w:rsidRDefault="008820DA" w:rsidP="008820DA">
      <w:pPr>
        <w:pStyle w:val="ContactInfo"/>
      </w:pPr>
    </w:p>
    <w:p w14:paraId="5BF22D63" w14:textId="77777777" w:rsidR="008820DA" w:rsidRDefault="008820DA" w:rsidP="008820DA">
      <w:pPr>
        <w:pStyle w:val="ContactInfo"/>
      </w:pPr>
    </w:p>
    <w:p w14:paraId="2186C202" w14:textId="77777777" w:rsidR="008820DA" w:rsidRDefault="008820DA" w:rsidP="008820DA">
      <w:pPr>
        <w:pStyle w:val="ContactInfo"/>
      </w:pPr>
    </w:p>
    <w:p w14:paraId="6C8ADAE7" w14:textId="77777777" w:rsidR="008820DA" w:rsidRDefault="008820DA" w:rsidP="008820DA">
      <w:pPr>
        <w:pStyle w:val="ContactInfo"/>
      </w:pPr>
    </w:p>
    <w:p w14:paraId="3D42BF1C" w14:textId="1CC73DF8" w:rsidR="008820DA" w:rsidRPr="008B5277" w:rsidRDefault="008820DA" w:rsidP="008820DA">
      <w:pPr>
        <w:pStyle w:val="Photo"/>
      </w:pPr>
      <w:r>
        <w:rPr>
          <w:noProof/>
        </w:rPr>
        <w:lastRenderedPageBreak/>
        <w:drawing>
          <wp:inline distT="0" distB="0" distL="0" distR="0" wp14:anchorId="22A10A65" wp14:editId="22DD9666">
            <wp:extent cx="5274310" cy="4648835"/>
            <wp:effectExtent l="0" t="0" r="2540" b="0"/>
            <wp:docPr id="195161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12506" name="Picture 1951612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AD1" w14:textId="77777777" w:rsidR="008820DA" w:rsidRDefault="008820DA" w:rsidP="008820DA">
      <w:pPr>
        <w:pStyle w:val="Title"/>
      </w:pPr>
      <w:r>
        <w:t>Week 1</w:t>
      </w:r>
    </w:p>
    <w:p w14:paraId="58D09F01" w14:textId="3BB29AD6" w:rsidR="008820DA" w:rsidRPr="00D5413C" w:rsidRDefault="008820DA" w:rsidP="008820DA">
      <w:pPr>
        <w:pStyle w:val="Subtitle"/>
      </w:pPr>
      <w:r>
        <w:t>Draw any S</w:t>
      </w:r>
      <w:r w:rsidR="00043FC9">
        <w:t>ha</w:t>
      </w:r>
      <w:r>
        <w:t>pe</w:t>
      </w:r>
    </w:p>
    <w:p w14:paraId="5670C35A" w14:textId="279CA109" w:rsidR="008820DA" w:rsidRDefault="00BD4A25" w:rsidP="008820DA">
      <w:pPr>
        <w:pStyle w:val="ContactInfo"/>
      </w:pPr>
      <w:r>
        <w:t>Genius Smart Education</w:t>
      </w:r>
      <w:r w:rsidR="008820DA">
        <w:rPr>
          <w:lang w:val="en-GB" w:bidi="en-GB"/>
        </w:rPr>
        <w:t xml:space="preserve"> | </w:t>
      </w:r>
      <w:r w:rsidR="008820DA">
        <w:t>Python Level 1</w:t>
      </w:r>
      <w:r w:rsidR="008820DA">
        <w:rPr>
          <w:lang w:val="en-GB" w:bidi="en-GB"/>
        </w:rPr>
        <w:t xml:space="preserve"> | </w:t>
      </w:r>
      <w:r w:rsidR="008820DA">
        <w:t>2025-2-4</w:t>
      </w:r>
    </w:p>
    <w:p w14:paraId="6CD4DD82" w14:textId="77777777" w:rsidR="008820DA" w:rsidRDefault="008820DA" w:rsidP="008820DA">
      <w:pPr>
        <w:pStyle w:val="ContactInfo"/>
      </w:pPr>
    </w:p>
    <w:p w14:paraId="0B7C3C1A" w14:textId="77777777" w:rsidR="008820DA" w:rsidRDefault="008820DA" w:rsidP="008820DA">
      <w:pPr>
        <w:pStyle w:val="ContactInfo"/>
      </w:pPr>
    </w:p>
    <w:p w14:paraId="7A50D77B" w14:textId="77777777" w:rsidR="008820DA" w:rsidRDefault="008820DA" w:rsidP="008820DA">
      <w:pPr>
        <w:pStyle w:val="ContactInfo"/>
      </w:pPr>
    </w:p>
    <w:p w14:paraId="42A2C9E2" w14:textId="77777777" w:rsidR="008820DA" w:rsidRDefault="008820DA" w:rsidP="008820DA">
      <w:pPr>
        <w:pStyle w:val="ContactInfo"/>
      </w:pPr>
    </w:p>
    <w:p w14:paraId="603DAA18" w14:textId="77777777" w:rsidR="008820DA" w:rsidRDefault="008820DA" w:rsidP="008820DA">
      <w:pPr>
        <w:pStyle w:val="ContactInfo"/>
      </w:pPr>
    </w:p>
    <w:p w14:paraId="4FEE0CDC" w14:textId="77777777" w:rsidR="008820DA" w:rsidRDefault="008820DA" w:rsidP="008820DA">
      <w:pPr>
        <w:pStyle w:val="ContactInfo"/>
      </w:pPr>
    </w:p>
    <w:p w14:paraId="3D111E15" w14:textId="77777777" w:rsidR="008820DA" w:rsidRDefault="008820DA" w:rsidP="008820DA">
      <w:pPr>
        <w:pStyle w:val="ContactInfo"/>
      </w:pPr>
    </w:p>
    <w:p w14:paraId="445CA0ED" w14:textId="77777777" w:rsidR="008820DA" w:rsidRDefault="008820DA" w:rsidP="008820DA">
      <w:pPr>
        <w:pStyle w:val="ContactInfo"/>
      </w:pPr>
    </w:p>
    <w:p w14:paraId="2AC262E2" w14:textId="77777777" w:rsidR="00BD4A25" w:rsidRDefault="00BD4A25" w:rsidP="008820DA">
      <w:pPr>
        <w:pStyle w:val="ContactInfo"/>
      </w:pPr>
    </w:p>
    <w:p w14:paraId="1CCDE1EA" w14:textId="77777777" w:rsidR="00BD4A25" w:rsidRDefault="00BD4A25" w:rsidP="008820DA">
      <w:pPr>
        <w:pStyle w:val="ContactInfo"/>
      </w:pPr>
    </w:p>
    <w:p w14:paraId="12761421" w14:textId="77777777" w:rsidR="00BD4A25" w:rsidRDefault="00BD4A25" w:rsidP="008820DA">
      <w:pPr>
        <w:pStyle w:val="ContactInfo"/>
      </w:pPr>
    </w:p>
    <w:p w14:paraId="291FEDA4" w14:textId="77777777" w:rsidR="00BD4A25" w:rsidRDefault="00BD4A25" w:rsidP="008820DA">
      <w:pPr>
        <w:pStyle w:val="ContactInfo"/>
      </w:pPr>
    </w:p>
    <w:p w14:paraId="3413125F" w14:textId="77777777" w:rsidR="00BD4A25" w:rsidRDefault="00BD4A25" w:rsidP="008820DA">
      <w:pPr>
        <w:pStyle w:val="ContactInfo"/>
      </w:pPr>
    </w:p>
    <w:p w14:paraId="66CB4B6A" w14:textId="77777777" w:rsidR="00BD4A25" w:rsidRDefault="00BD4A25" w:rsidP="00BD4A25">
      <w:pPr>
        <w:pStyle w:val="Title"/>
        <w:rPr>
          <w:sz w:val="96"/>
          <w:szCs w:val="28"/>
        </w:rPr>
      </w:pPr>
    </w:p>
    <w:p w14:paraId="79F3910D" w14:textId="77777777" w:rsidR="00BD4A25" w:rsidRDefault="00BD4A25" w:rsidP="00BD4A25">
      <w:pPr>
        <w:pStyle w:val="Title"/>
        <w:rPr>
          <w:sz w:val="96"/>
          <w:szCs w:val="28"/>
        </w:rPr>
      </w:pPr>
    </w:p>
    <w:p w14:paraId="691915BD" w14:textId="77777777" w:rsidR="00BD4A25" w:rsidRDefault="00BD4A25" w:rsidP="00BD4A25">
      <w:pPr>
        <w:pStyle w:val="Title"/>
        <w:rPr>
          <w:sz w:val="96"/>
          <w:szCs w:val="28"/>
        </w:rPr>
      </w:pPr>
    </w:p>
    <w:p w14:paraId="07910CF6" w14:textId="1010A1BA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2</w:t>
      </w:r>
      <w:r>
        <w:rPr>
          <w:sz w:val="96"/>
          <w:szCs w:val="28"/>
        </w:rPr>
        <w:t>) Homework</w:t>
      </w:r>
    </w:p>
    <w:p w14:paraId="1C691D2D" w14:textId="77777777" w:rsidR="00BD4A25" w:rsidRDefault="00BD4A25" w:rsidP="008820DA">
      <w:pPr>
        <w:pStyle w:val="ContactInfo"/>
      </w:pPr>
    </w:p>
    <w:p w14:paraId="021E615A" w14:textId="77777777" w:rsidR="00BD4A25" w:rsidRDefault="00BD4A25" w:rsidP="008820DA">
      <w:pPr>
        <w:pStyle w:val="ContactInfo"/>
      </w:pPr>
    </w:p>
    <w:p w14:paraId="4D1FA34E" w14:textId="77777777" w:rsidR="00BD4A25" w:rsidRDefault="00BD4A25" w:rsidP="008820DA">
      <w:pPr>
        <w:pStyle w:val="ContactInfo"/>
      </w:pPr>
    </w:p>
    <w:p w14:paraId="1E5FA4BF" w14:textId="77777777" w:rsidR="00BD4A25" w:rsidRDefault="00BD4A25" w:rsidP="008820DA">
      <w:pPr>
        <w:pStyle w:val="ContactInfo"/>
      </w:pPr>
    </w:p>
    <w:p w14:paraId="6D2F3674" w14:textId="77777777" w:rsidR="00BD4A25" w:rsidRDefault="00BD4A25" w:rsidP="008820DA">
      <w:pPr>
        <w:pStyle w:val="ContactInfo"/>
      </w:pPr>
    </w:p>
    <w:p w14:paraId="553A91C0" w14:textId="77777777" w:rsidR="00BD4A25" w:rsidRDefault="00BD4A25" w:rsidP="008820DA">
      <w:pPr>
        <w:pStyle w:val="ContactInfo"/>
      </w:pPr>
    </w:p>
    <w:p w14:paraId="1722809B" w14:textId="77777777" w:rsidR="008820DA" w:rsidRDefault="008820DA" w:rsidP="008820DA">
      <w:pPr>
        <w:pStyle w:val="ContactInfo"/>
      </w:pPr>
    </w:p>
    <w:p w14:paraId="70557A2B" w14:textId="77777777" w:rsidR="008820DA" w:rsidRDefault="008820DA" w:rsidP="008820DA">
      <w:pPr>
        <w:pStyle w:val="ContactInfo"/>
      </w:pPr>
    </w:p>
    <w:p w14:paraId="28C100EF" w14:textId="77777777" w:rsidR="008820DA" w:rsidRDefault="008820DA" w:rsidP="008820DA">
      <w:pPr>
        <w:pStyle w:val="ContactInfo"/>
      </w:pPr>
    </w:p>
    <w:p w14:paraId="3070FAC0" w14:textId="77777777" w:rsidR="008820DA" w:rsidRDefault="008820DA" w:rsidP="008820DA">
      <w:pPr>
        <w:pStyle w:val="ContactInfo"/>
      </w:pPr>
    </w:p>
    <w:p w14:paraId="1A01C0E6" w14:textId="77777777" w:rsidR="008820DA" w:rsidRDefault="008820DA" w:rsidP="008820DA">
      <w:pPr>
        <w:pStyle w:val="ContactInfo"/>
      </w:pPr>
    </w:p>
    <w:p w14:paraId="1B2FD004" w14:textId="0D301202" w:rsidR="008820DA" w:rsidRPr="008B5277" w:rsidRDefault="00755183" w:rsidP="008820DA">
      <w:pPr>
        <w:pStyle w:val="Photo"/>
      </w:pPr>
      <w:r>
        <w:rPr>
          <w:noProof/>
        </w:rPr>
        <w:lastRenderedPageBreak/>
        <w:drawing>
          <wp:inline distT="0" distB="0" distL="0" distR="0" wp14:anchorId="082F808A" wp14:editId="02B04017">
            <wp:extent cx="5274310" cy="4664710"/>
            <wp:effectExtent l="0" t="0" r="2540" b="2540"/>
            <wp:docPr id="1451025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25357" name="Picture 1451025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A76" w14:textId="5A1D17F8" w:rsidR="008820DA" w:rsidRDefault="008820DA" w:rsidP="008820DA">
      <w:pPr>
        <w:pStyle w:val="Title"/>
      </w:pPr>
      <w:r>
        <w:t>Week 2</w:t>
      </w:r>
    </w:p>
    <w:p w14:paraId="3D088C67" w14:textId="45FC4C50" w:rsidR="008820DA" w:rsidRPr="00D5413C" w:rsidRDefault="00322335" w:rsidP="008820DA">
      <w:pPr>
        <w:pStyle w:val="Subtitle"/>
      </w:pPr>
      <w:r>
        <w:t xml:space="preserve">draw </w:t>
      </w:r>
      <w:r w:rsidR="00755183">
        <w:t>Astrisk</w:t>
      </w:r>
      <w:r>
        <w:t xml:space="preserve"> sign</w:t>
      </w:r>
    </w:p>
    <w:p w14:paraId="0BFF135A" w14:textId="64332FE8" w:rsidR="008820DA" w:rsidRDefault="00BD4A25" w:rsidP="008820DA">
      <w:pPr>
        <w:pStyle w:val="ContactInfo"/>
      </w:pPr>
      <w:r>
        <w:t>Genius Smart Education</w:t>
      </w:r>
      <w:r w:rsidR="008820DA">
        <w:rPr>
          <w:lang w:val="en-GB" w:bidi="en-GB"/>
        </w:rPr>
        <w:t xml:space="preserve"> | </w:t>
      </w:r>
      <w:r w:rsidR="008820DA">
        <w:t>Python Level 1</w:t>
      </w:r>
      <w:r w:rsidR="008820DA">
        <w:rPr>
          <w:lang w:val="en-GB" w:bidi="en-GB"/>
        </w:rPr>
        <w:t xml:space="preserve"> | </w:t>
      </w:r>
      <w:r w:rsidR="008820DA">
        <w:t>2025-2-4</w:t>
      </w:r>
    </w:p>
    <w:p w14:paraId="61191B0E" w14:textId="77777777" w:rsidR="008820DA" w:rsidRDefault="008820DA" w:rsidP="008820DA">
      <w:pPr>
        <w:pStyle w:val="ContactInfo"/>
      </w:pPr>
    </w:p>
    <w:p w14:paraId="5EC3EACB" w14:textId="77777777" w:rsidR="00755183" w:rsidRDefault="00755183" w:rsidP="008820DA">
      <w:pPr>
        <w:pStyle w:val="ContactInfo"/>
      </w:pPr>
    </w:p>
    <w:p w14:paraId="27D5E114" w14:textId="77777777" w:rsidR="00755183" w:rsidRDefault="00755183" w:rsidP="008820DA">
      <w:pPr>
        <w:pStyle w:val="ContactInfo"/>
      </w:pPr>
    </w:p>
    <w:p w14:paraId="56D41E53" w14:textId="77777777" w:rsidR="00755183" w:rsidRDefault="00755183" w:rsidP="008820DA">
      <w:pPr>
        <w:pStyle w:val="ContactInfo"/>
      </w:pPr>
    </w:p>
    <w:p w14:paraId="5EEF5DAA" w14:textId="77777777" w:rsidR="00755183" w:rsidRDefault="00755183" w:rsidP="008820DA">
      <w:pPr>
        <w:pStyle w:val="ContactInfo"/>
      </w:pPr>
    </w:p>
    <w:p w14:paraId="50BB000F" w14:textId="77777777" w:rsidR="00755183" w:rsidRDefault="00755183" w:rsidP="008820DA">
      <w:pPr>
        <w:pStyle w:val="ContactInfo"/>
      </w:pPr>
    </w:p>
    <w:p w14:paraId="1FBDF651" w14:textId="77777777" w:rsidR="00755183" w:rsidRDefault="00755183" w:rsidP="008820DA">
      <w:pPr>
        <w:pStyle w:val="ContactInfo"/>
      </w:pPr>
    </w:p>
    <w:p w14:paraId="57951566" w14:textId="77777777" w:rsidR="00755183" w:rsidRDefault="00755183" w:rsidP="008820DA">
      <w:pPr>
        <w:pStyle w:val="ContactInfo"/>
      </w:pPr>
    </w:p>
    <w:p w14:paraId="23D65946" w14:textId="77777777" w:rsidR="00755183" w:rsidRDefault="00755183" w:rsidP="008820DA">
      <w:pPr>
        <w:pStyle w:val="ContactInfo"/>
      </w:pPr>
    </w:p>
    <w:p w14:paraId="3303EA2C" w14:textId="77777777" w:rsidR="00755183" w:rsidRDefault="00755183" w:rsidP="008820DA">
      <w:pPr>
        <w:pStyle w:val="ContactInfo"/>
      </w:pPr>
    </w:p>
    <w:p w14:paraId="7F80647E" w14:textId="3F9053F2" w:rsidR="00755183" w:rsidRPr="008B5277" w:rsidRDefault="00B57CC1" w:rsidP="00755183">
      <w:pPr>
        <w:pStyle w:val="Photo"/>
      </w:pPr>
      <w:r>
        <w:rPr>
          <w:noProof/>
        </w:rPr>
        <w:lastRenderedPageBreak/>
        <w:drawing>
          <wp:inline distT="0" distB="0" distL="0" distR="0" wp14:anchorId="1EF151F1" wp14:editId="33B25737">
            <wp:extent cx="5274310" cy="4643120"/>
            <wp:effectExtent l="0" t="0" r="2540" b="5080"/>
            <wp:docPr id="1553426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6082" name="Picture 15534260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3B5E" w14:textId="77777777" w:rsidR="00755183" w:rsidRDefault="00755183" w:rsidP="00755183">
      <w:pPr>
        <w:pStyle w:val="Title"/>
      </w:pPr>
      <w:r>
        <w:t>Week 2</w:t>
      </w:r>
    </w:p>
    <w:p w14:paraId="339E8042" w14:textId="0575362F" w:rsidR="00755183" w:rsidRDefault="00322335" w:rsidP="00755183">
      <w:pPr>
        <w:pStyle w:val="Subtitle"/>
      </w:pPr>
      <w:r>
        <w:t xml:space="preserve">draw </w:t>
      </w:r>
      <w:r w:rsidR="00B57CC1">
        <w:t>Letter A</w:t>
      </w:r>
    </w:p>
    <w:p w14:paraId="51D89D9E" w14:textId="77777777" w:rsidR="00B57CC1" w:rsidRPr="00D5413C" w:rsidRDefault="00B57CC1" w:rsidP="00B57CC1">
      <w:pPr>
        <w:pStyle w:val="Subtitle"/>
        <w:jc w:val="left"/>
      </w:pPr>
    </w:p>
    <w:p w14:paraId="62AB283C" w14:textId="156C9026" w:rsidR="00755183" w:rsidRDefault="00BD4A25" w:rsidP="00755183">
      <w:pPr>
        <w:pStyle w:val="ContactInfo"/>
      </w:pPr>
      <w:r>
        <w:t>Genius Smart Education</w:t>
      </w:r>
      <w:r w:rsidR="00755183">
        <w:rPr>
          <w:lang w:val="en-GB" w:bidi="en-GB"/>
        </w:rPr>
        <w:t xml:space="preserve"> | </w:t>
      </w:r>
      <w:r w:rsidR="00755183">
        <w:t>Python Level 1</w:t>
      </w:r>
      <w:r w:rsidR="00755183">
        <w:rPr>
          <w:lang w:val="en-GB" w:bidi="en-GB"/>
        </w:rPr>
        <w:t xml:space="preserve"> | </w:t>
      </w:r>
      <w:r w:rsidR="00755183">
        <w:t>2025-2-4</w:t>
      </w:r>
    </w:p>
    <w:p w14:paraId="706C22CF" w14:textId="77777777" w:rsidR="00755183" w:rsidRDefault="00755183" w:rsidP="008820DA">
      <w:pPr>
        <w:pStyle w:val="ContactInfo"/>
        <w:rPr>
          <w:lang w:bidi="ar-EG"/>
        </w:rPr>
      </w:pPr>
    </w:p>
    <w:p w14:paraId="05A7EE22" w14:textId="77777777" w:rsidR="00BA43A9" w:rsidRDefault="00BA43A9" w:rsidP="008820DA">
      <w:pPr>
        <w:pStyle w:val="ContactInfo"/>
        <w:rPr>
          <w:lang w:bidi="ar-EG"/>
        </w:rPr>
      </w:pPr>
    </w:p>
    <w:p w14:paraId="11AE7B31" w14:textId="77777777" w:rsidR="00BA43A9" w:rsidRDefault="00BA43A9" w:rsidP="008820DA">
      <w:pPr>
        <w:pStyle w:val="ContactInfo"/>
        <w:rPr>
          <w:lang w:bidi="ar-EG"/>
        </w:rPr>
      </w:pPr>
    </w:p>
    <w:p w14:paraId="6410F8FA" w14:textId="77777777" w:rsidR="00BA43A9" w:rsidRDefault="00BA43A9" w:rsidP="008820DA">
      <w:pPr>
        <w:pStyle w:val="ContactInfo"/>
        <w:rPr>
          <w:lang w:bidi="ar-EG"/>
        </w:rPr>
      </w:pPr>
    </w:p>
    <w:p w14:paraId="1A3E2D71" w14:textId="77777777" w:rsidR="00BA43A9" w:rsidRDefault="00BA43A9" w:rsidP="008820DA">
      <w:pPr>
        <w:pStyle w:val="ContactInfo"/>
        <w:rPr>
          <w:lang w:bidi="ar-EG"/>
        </w:rPr>
      </w:pPr>
    </w:p>
    <w:p w14:paraId="70CA3267" w14:textId="77777777" w:rsidR="00BA43A9" w:rsidRDefault="00BA43A9" w:rsidP="008820DA">
      <w:pPr>
        <w:pStyle w:val="ContactInfo"/>
        <w:rPr>
          <w:lang w:bidi="ar-EG"/>
        </w:rPr>
      </w:pPr>
    </w:p>
    <w:p w14:paraId="4C542BE9" w14:textId="77777777" w:rsidR="00BA43A9" w:rsidRDefault="00BA43A9" w:rsidP="008820DA">
      <w:pPr>
        <w:pStyle w:val="ContactInfo"/>
        <w:rPr>
          <w:lang w:bidi="ar-EG"/>
        </w:rPr>
      </w:pPr>
    </w:p>
    <w:p w14:paraId="3A943024" w14:textId="77777777" w:rsidR="00BA43A9" w:rsidRDefault="00BA43A9" w:rsidP="008820DA">
      <w:pPr>
        <w:pStyle w:val="ContactInfo"/>
        <w:rPr>
          <w:lang w:bidi="ar-EG"/>
        </w:rPr>
      </w:pPr>
    </w:p>
    <w:p w14:paraId="5A21F250" w14:textId="77777777" w:rsidR="00BA43A9" w:rsidRDefault="00BA43A9" w:rsidP="008820DA">
      <w:pPr>
        <w:pStyle w:val="ContactInfo"/>
        <w:rPr>
          <w:lang w:bidi="ar-EG"/>
        </w:rPr>
      </w:pPr>
    </w:p>
    <w:p w14:paraId="05418FFB" w14:textId="77777777" w:rsidR="00BA43A9" w:rsidRDefault="00BA43A9" w:rsidP="008820DA">
      <w:pPr>
        <w:pStyle w:val="ContactInfo"/>
        <w:rPr>
          <w:lang w:bidi="ar-EG"/>
        </w:rPr>
      </w:pPr>
    </w:p>
    <w:p w14:paraId="2E228781" w14:textId="77777777" w:rsidR="00BA43A9" w:rsidRDefault="00BA43A9" w:rsidP="008820DA">
      <w:pPr>
        <w:pStyle w:val="ContactInfo"/>
        <w:rPr>
          <w:lang w:bidi="ar-EG"/>
        </w:rPr>
      </w:pPr>
    </w:p>
    <w:p w14:paraId="2BEC6624" w14:textId="77777777" w:rsidR="00BA43A9" w:rsidRDefault="00BA43A9" w:rsidP="008820DA">
      <w:pPr>
        <w:pStyle w:val="ContactInfo"/>
        <w:rPr>
          <w:lang w:bidi="ar-EG"/>
        </w:rPr>
      </w:pPr>
    </w:p>
    <w:p w14:paraId="52BEB633" w14:textId="5BD0C9C0" w:rsidR="00BA43A9" w:rsidRPr="008B5277" w:rsidRDefault="00BA43A9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73D8AE8D" wp14:editId="0BDA4B8F">
            <wp:extent cx="5274310" cy="4661535"/>
            <wp:effectExtent l="0" t="0" r="2540" b="5715"/>
            <wp:docPr id="923273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3535" name="Picture 923273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983E" w14:textId="77777777" w:rsidR="00BA43A9" w:rsidRDefault="00BA43A9" w:rsidP="00BA43A9">
      <w:pPr>
        <w:pStyle w:val="Title"/>
      </w:pPr>
      <w:r>
        <w:t>Week 2</w:t>
      </w:r>
    </w:p>
    <w:p w14:paraId="09BD7AF0" w14:textId="3B268C62" w:rsidR="00BA43A9" w:rsidRDefault="00322335" w:rsidP="00BA43A9">
      <w:pPr>
        <w:pStyle w:val="Subtitle"/>
      </w:pPr>
      <w:r>
        <w:t xml:space="preserve">draw </w:t>
      </w:r>
      <w:r w:rsidR="00BA43A9">
        <w:t>Your Intial</w:t>
      </w:r>
    </w:p>
    <w:p w14:paraId="4521F8C4" w14:textId="77777777" w:rsidR="00BA43A9" w:rsidRPr="00D5413C" w:rsidRDefault="00BA43A9" w:rsidP="00BA43A9">
      <w:pPr>
        <w:pStyle w:val="Subtitle"/>
        <w:jc w:val="left"/>
      </w:pPr>
    </w:p>
    <w:p w14:paraId="43515E28" w14:textId="177ED83B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44282275" w14:textId="77777777" w:rsidR="00BA43A9" w:rsidRDefault="00BA43A9" w:rsidP="008820DA">
      <w:pPr>
        <w:pStyle w:val="ContactInfo"/>
        <w:rPr>
          <w:lang w:bidi="ar-EG"/>
        </w:rPr>
      </w:pPr>
    </w:p>
    <w:p w14:paraId="380C9605" w14:textId="77777777" w:rsidR="00BA43A9" w:rsidRDefault="00BA43A9" w:rsidP="008820DA">
      <w:pPr>
        <w:pStyle w:val="ContactInfo"/>
        <w:rPr>
          <w:lang w:bidi="ar-EG"/>
        </w:rPr>
      </w:pPr>
    </w:p>
    <w:p w14:paraId="18AD212F" w14:textId="77777777" w:rsidR="00BA43A9" w:rsidRDefault="00BA43A9" w:rsidP="008820DA">
      <w:pPr>
        <w:pStyle w:val="ContactInfo"/>
        <w:rPr>
          <w:lang w:bidi="ar-EG"/>
        </w:rPr>
      </w:pPr>
    </w:p>
    <w:p w14:paraId="328E2236" w14:textId="77777777" w:rsidR="00BA43A9" w:rsidRDefault="00BA43A9" w:rsidP="008820DA">
      <w:pPr>
        <w:pStyle w:val="ContactInfo"/>
        <w:rPr>
          <w:lang w:bidi="ar-EG"/>
        </w:rPr>
      </w:pPr>
    </w:p>
    <w:p w14:paraId="0A4CCF09" w14:textId="77777777" w:rsidR="00BA43A9" w:rsidRDefault="00BA43A9" w:rsidP="008820DA">
      <w:pPr>
        <w:pStyle w:val="ContactInfo"/>
        <w:rPr>
          <w:lang w:bidi="ar-EG"/>
        </w:rPr>
      </w:pPr>
    </w:p>
    <w:p w14:paraId="41FF2A9E" w14:textId="77777777" w:rsidR="00BA43A9" w:rsidRDefault="00BA43A9" w:rsidP="008820DA">
      <w:pPr>
        <w:pStyle w:val="ContactInfo"/>
        <w:rPr>
          <w:lang w:bidi="ar-EG"/>
        </w:rPr>
      </w:pPr>
    </w:p>
    <w:p w14:paraId="6D969121" w14:textId="77777777" w:rsidR="00BA43A9" w:rsidRDefault="00BA43A9" w:rsidP="008820DA">
      <w:pPr>
        <w:pStyle w:val="ContactInfo"/>
        <w:rPr>
          <w:lang w:bidi="ar-EG"/>
        </w:rPr>
      </w:pPr>
    </w:p>
    <w:p w14:paraId="7D6830F1" w14:textId="77777777" w:rsidR="00BA43A9" w:rsidRDefault="00BA43A9" w:rsidP="008820DA">
      <w:pPr>
        <w:pStyle w:val="ContactInfo"/>
        <w:rPr>
          <w:lang w:bidi="ar-EG"/>
        </w:rPr>
      </w:pPr>
    </w:p>
    <w:p w14:paraId="7787628D" w14:textId="77777777" w:rsidR="00BA43A9" w:rsidRDefault="00BA43A9" w:rsidP="008820DA">
      <w:pPr>
        <w:pStyle w:val="ContactInfo"/>
        <w:rPr>
          <w:lang w:bidi="ar-EG"/>
        </w:rPr>
      </w:pPr>
    </w:p>
    <w:p w14:paraId="70B34611" w14:textId="77777777" w:rsidR="00BA43A9" w:rsidRDefault="00BA43A9" w:rsidP="008820DA">
      <w:pPr>
        <w:pStyle w:val="ContactInfo"/>
        <w:rPr>
          <w:lang w:bidi="ar-EG"/>
        </w:rPr>
      </w:pPr>
    </w:p>
    <w:p w14:paraId="4C3BF820" w14:textId="77777777" w:rsidR="00BA43A9" w:rsidRDefault="00BA43A9" w:rsidP="008820DA">
      <w:pPr>
        <w:pStyle w:val="ContactInfo"/>
        <w:rPr>
          <w:lang w:bidi="ar-EG"/>
        </w:rPr>
      </w:pPr>
    </w:p>
    <w:p w14:paraId="38E867C1" w14:textId="77777777" w:rsidR="00BA43A9" w:rsidRDefault="00BA43A9" w:rsidP="008820DA">
      <w:pPr>
        <w:pStyle w:val="ContactInfo"/>
        <w:rPr>
          <w:lang w:bidi="ar-EG"/>
        </w:rPr>
      </w:pPr>
    </w:p>
    <w:p w14:paraId="4283E19A" w14:textId="7C983F92" w:rsidR="00BA43A9" w:rsidRPr="008B5277" w:rsidRDefault="00BA43A9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77CBC3CA" wp14:editId="60C9C089">
            <wp:extent cx="5274310" cy="4682490"/>
            <wp:effectExtent l="0" t="0" r="2540" b="3810"/>
            <wp:docPr id="1425785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5375" name="Picture 14257853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19A" w14:textId="77777777" w:rsidR="00BA43A9" w:rsidRDefault="00BA43A9" w:rsidP="00BA43A9">
      <w:pPr>
        <w:pStyle w:val="Title"/>
      </w:pPr>
      <w:r>
        <w:t>Week 2</w:t>
      </w:r>
    </w:p>
    <w:p w14:paraId="431446EC" w14:textId="790B72D4" w:rsidR="00BA43A9" w:rsidRDefault="00322335" w:rsidP="00BA43A9">
      <w:pPr>
        <w:pStyle w:val="Subtitle"/>
      </w:pPr>
      <w:r>
        <w:t xml:space="preserve">draw an </w:t>
      </w:r>
      <w:r w:rsidR="00BA43A9">
        <w:t>Equal Sign</w:t>
      </w:r>
    </w:p>
    <w:p w14:paraId="7BF1ADBD" w14:textId="77777777" w:rsidR="00BA43A9" w:rsidRPr="00D5413C" w:rsidRDefault="00BA43A9" w:rsidP="00BA43A9">
      <w:pPr>
        <w:pStyle w:val="Subtitle"/>
        <w:jc w:val="left"/>
      </w:pPr>
    </w:p>
    <w:p w14:paraId="01A31BFB" w14:textId="67EFBAE4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0AC4FF54" w14:textId="77777777" w:rsidR="00BA43A9" w:rsidRDefault="00BA43A9" w:rsidP="008820DA">
      <w:pPr>
        <w:pStyle w:val="ContactInfo"/>
        <w:rPr>
          <w:lang w:bidi="ar-EG"/>
        </w:rPr>
      </w:pPr>
    </w:p>
    <w:p w14:paraId="4BCA2730" w14:textId="77777777" w:rsidR="00BA43A9" w:rsidRDefault="00BA43A9" w:rsidP="008820DA">
      <w:pPr>
        <w:pStyle w:val="ContactInfo"/>
        <w:rPr>
          <w:lang w:bidi="ar-EG"/>
        </w:rPr>
      </w:pPr>
    </w:p>
    <w:p w14:paraId="46651DDE" w14:textId="77777777" w:rsidR="00BA43A9" w:rsidRDefault="00BA43A9" w:rsidP="008820DA">
      <w:pPr>
        <w:pStyle w:val="ContactInfo"/>
        <w:rPr>
          <w:lang w:bidi="ar-EG"/>
        </w:rPr>
      </w:pPr>
    </w:p>
    <w:p w14:paraId="626914D9" w14:textId="77777777" w:rsidR="00BA43A9" w:rsidRDefault="00BA43A9" w:rsidP="008820DA">
      <w:pPr>
        <w:pStyle w:val="ContactInfo"/>
        <w:rPr>
          <w:lang w:bidi="ar-EG"/>
        </w:rPr>
      </w:pPr>
    </w:p>
    <w:p w14:paraId="7C97FE1B" w14:textId="77777777" w:rsidR="00BA43A9" w:rsidRDefault="00BA43A9" w:rsidP="008820DA">
      <w:pPr>
        <w:pStyle w:val="ContactInfo"/>
        <w:rPr>
          <w:lang w:bidi="ar-EG"/>
        </w:rPr>
      </w:pPr>
    </w:p>
    <w:p w14:paraId="05D73856" w14:textId="77777777" w:rsidR="00BA43A9" w:rsidRDefault="00BA43A9" w:rsidP="008820DA">
      <w:pPr>
        <w:pStyle w:val="ContactInfo"/>
        <w:rPr>
          <w:lang w:bidi="ar-EG"/>
        </w:rPr>
      </w:pPr>
    </w:p>
    <w:p w14:paraId="04CDFAB5" w14:textId="77777777" w:rsidR="00BA43A9" w:rsidRDefault="00BA43A9" w:rsidP="008820DA">
      <w:pPr>
        <w:pStyle w:val="ContactInfo"/>
        <w:rPr>
          <w:lang w:bidi="ar-EG"/>
        </w:rPr>
      </w:pPr>
    </w:p>
    <w:p w14:paraId="3CA6B713" w14:textId="77777777" w:rsidR="00BA43A9" w:rsidRDefault="00BA43A9" w:rsidP="008820DA">
      <w:pPr>
        <w:pStyle w:val="ContactInfo"/>
        <w:rPr>
          <w:lang w:bidi="ar-EG"/>
        </w:rPr>
      </w:pPr>
    </w:p>
    <w:p w14:paraId="019A2014" w14:textId="77777777" w:rsidR="00BA43A9" w:rsidRDefault="00BA43A9" w:rsidP="008820DA">
      <w:pPr>
        <w:pStyle w:val="ContactInfo"/>
        <w:rPr>
          <w:lang w:bidi="ar-EG"/>
        </w:rPr>
      </w:pPr>
    </w:p>
    <w:p w14:paraId="2FCF55FE" w14:textId="77777777" w:rsidR="00BA43A9" w:rsidRDefault="00BA43A9" w:rsidP="008820DA">
      <w:pPr>
        <w:pStyle w:val="ContactInfo"/>
        <w:rPr>
          <w:lang w:bidi="ar-EG"/>
        </w:rPr>
      </w:pPr>
    </w:p>
    <w:p w14:paraId="0E2C636F" w14:textId="77777777" w:rsidR="00BA43A9" w:rsidRDefault="00BA43A9" w:rsidP="008820DA">
      <w:pPr>
        <w:pStyle w:val="ContactInfo"/>
        <w:rPr>
          <w:lang w:bidi="ar-EG"/>
        </w:rPr>
      </w:pPr>
    </w:p>
    <w:p w14:paraId="7B4EE973" w14:textId="53438A5A" w:rsidR="00BA43A9" w:rsidRPr="008B5277" w:rsidRDefault="00BA43A9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611F8831" wp14:editId="35A0A728">
            <wp:extent cx="5274310" cy="4682490"/>
            <wp:effectExtent l="0" t="0" r="2540" b="3810"/>
            <wp:docPr id="236716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16500" name="Picture 236716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DCD" w14:textId="77777777" w:rsidR="00BA43A9" w:rsidRDefault="00BA43A9" w:rsidP="00BA43A9">
      <w:pPr>
        <w:pStyle w:val="Title"/>
      </w:pPr>
      <w:r>
        <w:t>Week 2</w:t>
      </w:r>
    </w:p>
    <w:p w14:paraId="5909F009" w14:textId="1CDAB81C" w:rsidR="00BA43A9" w:rsidRDefault="00322335" w:rsidP="00BA43A9">
      <w:pPr>
        <w:pStyle w:val="Subtitle"/>
      </w:pPr>
      <w:r>
        <w:t xml:space="preserve">draw a </w:t>
      </w:r>
      <w:r w:rsidR="00BA43A9">
        <w:t>Hexagon</w:t>
      </w:r>
    </w:p>
    <w:p w14:paraId="6D4A7CCE" w14:textId="77777777" w:rsidR="00BA43A9" w:rsidRPr="00D5413C" w:rsidRDefault="00BA43A9" w:rsidP="00BA43A9">
      <w:pPr>
        <w:pStyle w:val="Subtitle"/>
        <w:jc w:val="left"/>
      </w:pPr>
    </w:p>
    <w:p w14:paraId="5DA2EE7C" w14:textId="53976D35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159B2108" w14:textId="77777777" w:rsidR="00BA43A9" w:rsidRDefault="00BA43A9" w:rsidP="008820DA">
      <w:pPr>
        <w:pStyle w:val="ContactInfo"/>
        <w:rPr>
          <w:lang w:bidi="ar-EG"/>
        </w:rPr>
      </w:pPr>
    </w:p>
    <w:p w14:paraId="2FD14442" w14:textId="77777777" w:rsidR="00BA43A9" w:rsidRDefault="00BA43A9" w:rsidP="008820DA">
      <w:pPr>
        <w:pStyle w:val="ContactInfo"/>
        <w:rPr>
          <w:lang w:bidi="ar-EG"/>
        </w:rPr>
      </w:pPr>
    </w:p>
    <w:p w14:paraId="15111DDD" w14:textId="77777777" w:rsidR="00BA43A9" w:rsidRDefault="00BA43A9" w:rsidP="008820DA">
      <w:pPr>
        <w:pStyle w:val="ContactInfo"/>
        <w:rPr>
          <w:lang w:bidi="ar-EG"/>
        </w:rPr>
      </w:pPr>
    </w:p>
    <w:p w14:paraId="1B0C15B7" w14:textId="77777777" w:rsidR="00BA43A9" w:rsidRDefault="00BA43A9" w:rsidP="008820DA">
      <w:pPr>
        <w:pStyle w:val="ContactInfo"/>
        <w:rPr>
          <w:lang w:bidi="ar-EG"/>
        </w:rPr>
      </w:pPr>
    </w:p>
    <w:p w14:paraId="44BD563D" w14:textId="77777777" w:rsidR="00BA43A9" w:rsidRDefault="00BA43A9" w:rsidP="008820DA">
      <w:pPr>
        <w:pStyle w:val="ContactInfo"/>
        <w:rPr>
          <w:lang w:bidi="ar-EG"/>
        </w:rPr>
      </w:pPr>
    </w:p>
    <w:p w14:paraId="216E9777" w14:textId="77777777" w:rsidR="00BA43A9" w:rsidRDefault="00BA43A9" w:rsidP="008820DA">
      <w:pPr>
        <w:pStyle w:val="ContactInfo"/>
        <w:rPr>
          <w:lang w:bidi="ar-EG"/>
        </w:rPr>
      </w:pPr>
    </w:p>
    <w:p w14:paraId="10877156" w14:textId="77777777" w:rsidR="00BA43A9" w:rsidRDefault="00BA43A9" w:rsidP="008820DA">
      <w:pPr>
        <w:pStyle w:val="ContactInfo"/>
        <w:rPr>
          <w:lang w:bidi="ar-EG"/>
        </w:rPr>
      </w:pPr>
    </w:p>
    <w:p w14:paraId="08CA0C84" w14:textId="77777777" w:rsidR="00BA43A9" w:rsidRDefault="00BA43A9" w:rsidP="008820DA">
      <w:pPr>
        <w:pStyle w:val="ContactInfo"/>
        <w:rPr>
          <w:lang w:bidi="ar-EG"/>
        </w:rPr>
      </w:pPr>
    </w:p>
    <w:p w14:paraId="50B385B7" w14:textId="77777777" w:rsidR="00BA43A9" w:rsidRDefault="00BA43A9" w:rsidP="008820DA">
      <w:pPr>
        <w:pStyle w:val="ContactInfo"/>
        <w:rPr>
          <w:lang w:bidi="ar-EG"/>
        </w:rPr>
      </w:pPr>
    </w:p>
    <w:p w14:paraId="142BF780" w14:textId="77777777" w:rsidR="00BA43A9" w:rsidRDefault="00BA43A9" w:rsidP="008820DA">
      <w:pPr>
        <w:pStyle w:val="ContactInfo"/>
        <w:rPr>
          <w:lang w:bidi="ar-EG"/>
        </w:rPr>
      </w:pPr>
    </w:p>
    <w:p w14:paraId="452CBE94" w14:textId="77777777" w:rsidR="00BA43A9" w:rsidRDefault="00BA43A9" w:rsidP="008820DA">
      <w:pPr>
        <w:pStyle w:val="ContactInfo"/>
        <w:rPr>
          <w:lang w:bidi="ar-EG"/>
        </w:rPr>
      </w:pPr>
    </w:p>
    <w:p w14:paraId="466B2CAB" w14:textId="77777777" w:rsidR="00BA43A9" w:rsidRDefault="00BA43A9" w:rsidP="008820DA">
      <w:pPr>
        <w:pStyle w:val="ContactInfo"/>
        <w:rPr>
          <w:lang w:bidi="ar-EG"/>
        </w:rPr>
      </w:pPr>
    </w:p>
    <w:p w14:paraId="184AA45D" w14:textId="054F1AE7" w:rsidR="00BA43A9" w:rsidRPr="008B5277" w:rsidRDefault="00BA43A9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46C7C8CA" wp14:editId="567940A9">
            <wp:extent cx="5274310" cy="4673600"/>
            <wp:effectExtent l="0" t="0" r="2540" b="0"/>
            <wp:docPr id="1424496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6833" name="Picture 14244968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D85" w14:textId="77777777" w:rsidR="00BA43A9" w:rsidRDefault="00BA43A9" w:rsidP="00BA43A9">
      <w:pPr>
        <w:pStyle w:val="Title"/>
      </w:pPr>
      <w:r>
        <w:t>Week 2</w:t>
      </w:r>
    </w:p>
    <w:p w14:paraId="74FA9099" w14:textId="6597E37D" w:rsidR="00BA43A9" w:rsidRDefault="00322335" w:rsidP="00BA43A9">
      <w:pPr>
        <w:pStyle w:val="Subtitle"/>
      </w:pPr>
      <w:r>
        <w:t xml:space="preserve">draw </w:t>
      </w:r>
      <w:r w:rsidR="00BA43A9">
        <w:t>Squares with different start angle</w:t>
      </w:r>
    </w:p>
    <w:p w14:paraId="4B8A4102" w14:textId="77777777" w:rsidR="00BA43A9" w:rsidRPr="00D5413C" w:rsidRDefault="00BA43A9" w:rsidP="00BA43A9">
      <w:pPr>
        <w:pStyle w:val="Subtitle"/>
        <w:jc w:val="left"/>
      </w:pPr>
    </w:p>
    <w:p w14:paraId="11ECCB36" w14:textId="4737C8BD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1660BD4B" w14:textId="77777777" w:rsidR="00BA43A9" w:rsidRDefault="00BA43A9" w:rsidP="008820DA">
      <w:pPr>
        <w:pStyle w:val="ContactInfo"/>
        <w:rPr>
          <w:lang w:bidi="ar-EG"/>
        </w:rPr>
      </w:pPr>
    </w:p>
    <w:p w14:paraId="58AAE823" w14:textId="77777777" w:rsidR="00BA43A9" w:rsidRDefault="00BA43A9" w:rsidP="008820DA">
      <w:pPr>
        <w:pStyle w:val="ContactInfo"/>
        <w:rPr>
          <w:lang w:bidi="ar-EG"/>
        </w:rPr>
      </w:pPr>
    </w:p>
    <w:p w14:paraId="02CB8420" w14:textId="77777777" w:rsidR="00BA43A9" w:rsidRDefault="00BA43A9" w:rsidP="008820DA">
      <w:pPr>
        <w:pStyle w:val="ContactInfo"/>
        <w:rPr>
          <w:lang w:bidi="ar-EG"/>
        </w:rPr>
      </w:pPr>
    </w:p>
    <w:p w14:paraId="7795BD57" w14:textId="77777777" w:rsidR="00BA43A9" w:rsidRDefault="00BA43A9" w:rsidP="008820DA">
      <w:pPr>
        <w:pStyle w:val="ContactInfo"/>
        <w:rPr>
          <w:lang w:bidi="ar-EG"/>
        </w:rPr>
      </w:pPr>
    </w:p>
    <w:p w14:paraId="44BE24C5" w14:textId="77777777" w:rsidR="00BA43A9" w:rsidRDefault="00BA43A9" w:rsidP="008820DA">
      <w:pPr>
        <w:pStyle w:val="ContactInfo"/>
        <w:rPr>
          <w:lang w:bidi="ar-EG"/>
        </w:rPr>
      </w:pPr>
    </w:p>
    <w:p w14:paraId="7C282F8A" w14:textId="77777777" w:rsidR="00BA43A9" w:rsidRDefault="00BA43A9" w:rsidP="008820DA">
      <w:pPr>
        <w:pStyle w:val="ContactInfo"/>
        <w:rPr>
          <w:lang w:bidi="ar-EG"/>
        </w:rPr>
      </w:pPr>
    </w:p>
    <w:p w14:paraId="2F389D18" w14:textId="77777777" w:rsidR="00BA43A9" w:rsidRDefault="00BA43A9" w:rsidP="008820DA">
      <w:pPr>
        <w:pStyle w:val="ContactInfo"/>
        <w:rPr>
          <w:lang w:bidi="ar-EG"/>
        </w:rPr>
      </w:pPr>
    </w:p>
    <w:p w14:paraId="6A973251" w14:textId="1C3C0BD9" w:rsidR="00BA43A9" w:rsidRPr="008B5277" w:rsidRDefault="00BA43A9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469F3F1A" wp14:editId="3B9D5B69">
            <wp:extent cx="5274310" cy="4665980"/>
            <wp:effectExtent l="0" t="0" r="2540" b="1270"/>
            <wp:docPr id="153870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1067" name="Picture 1538701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2D8F" w14:textId="77777777" w:rsidR="00BA43A9" w:rsidRDefault="00BA43A9" w:rsidP="00BA43A9">
      <w:pPr>
        <w:pStyle w:val="Title"/>
      </w:pPr>
      <w:r>
        <w:t>Week 2</w:t>
      </w:r>
    </w:p>
    <w:p w14:paraId="484AA283" w14:textId="3EFE6C6D" w:rsidR="00BA43A9" w:rsidRDefault="00322335" w:rsidP="00BA43A9">
      <w:pPr>
        <w:pStyle w:val="Subtitle"/>
      </w:pPr>
      <w:r>
        <w:t xml:space="preserve">draw </w:t>
      </w:r>
      <w:r w:rsidR="00BA43A9">
        <w:t>squares with different sizes</w:t>
      </w:r>
    </w:p>
    <w:p w14:paraId="72495414" w14:textId="77777777" w:rsidR="00BA43A9" w:rsidRPr="00D5413C" w:rsidRDefault="00BA43A9" w:rsidP="00BA43A9">
      <w:pPr>
        <w:pStyle w:val="Subtitle"/>
        <w:jc w:val="left"/>
      </w:pPr>
    </w:p>
    <w:p w14:paraId="022B70F7" w14:textId="64AF9F96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61A0A2EC" w14:textId="77777777" w:rsidR="00BA43A9" w:rsidRDefault="00BA43A9" w:rsidP="008820DA">
      <w:pPr>
        <w:pStyle w:val="ContactInfo"/>
        <w:rPr>
          <w:lang w:bidi="ar-EG"/>
        </w:rPr>
      </w:pPr>
    </w:p>
    <w:p w14:paraId="1E079252" w14:textId="77777777" w:rsidR="00BA43A9" w:rsidRDefault="00BA43A9" w:rsidP="008820DA">
      <w:pPr>
        <w:pStyle w:val="ContactInfo"/>
        <w:rPr>
          <w:lang w:bidi="ar-EG"/>
        </w:rPr>
      </w:pPr>
    </w:p>
    <w:p w14:paraId="1F42E646" w14:textId="77777777" w:rsidR="00BD4A25" w:rsidRDefault="00BD4A25" w:rsidP="008820DA">
      <w:pPr>
        <w:pStyle w:val="ContactInfo"/>
        <w:rPr>
          <w:lang w:bidi="ar-EG"/>
        </w:rPr>
      </w:pPr>
    </w:p>
    <w:p w14:paraId="6D91F622" w14:textId="77777777" w:rsidR="00BD4A25" w:rsidRDefault="00BD4A25" w:rsidP="008820DA">
      <w:pPr>
        <w:pStyle w:val="ContactInfo"/>
        <w:rPr>
          <w:lang w:bidi="ar-EG"/>
        </w:rPr>
      </w:pPr>
    </w:p>
    <w:p w14:paraId="6FA04F67" w14:textId="77777777" w:rsidR="00BD4A25" w:rsidRDefault="00BD4A25" w:rsidP="008820DA">
      <w:pPr>
        <w:pStyle w:val="ContactInfo"/>
        <w:rPr>
          <w:lang w:bidi="ar-EG"/>
        </w:rPr>
      </w:pPr>
    </w:p>
    <w:p w14:paraId="1C5DA882" w14:textId="77777777" w:rsidR="00BD4A25" w:rsidRDefault="00BD4A25" w:rsidP="008820DA">
      <w:pPr>
        <w:pStyle w:val="ContactInfo"/>
        <w:rPr>
          <w:lang w:bidi="ar-EG"/>
        </w:rPr>
      </w:pPr>
    </w:p>
    <w:p w14:paraId="03A4365F" w14:textId="77777777" w:rsidR="00BD4A25" w:rsidRDefault="00BD4A25" w:rsidP="008820DA">
      <w:pPr>
        <w:pStyle w:val="ContactInfo"/>
        <w:rPr>
          <w:lang w:bidi="ar-EG"/>
        </w:rPr>
      </w:pPr>
    </w:p>
    <w:p w14:paraId="548FBC99" w14:textId="77777777" w:rsidR="00BD4A25" w:rsidRDefault="00BD4A25" w:rsidP="008820DA">
      <w:pPr>
        <w:pStyle w:val="ContactInfo"/>
        <w:rPr>
          <w:lang w:bidi="ar-EG"/>
        </w:rPr>
      </w:pPr>
    </w:p>
    <w:p w14:paraId="11073CF9" w14:textId="77777777" w:rsidR="00BD4A25" w:rsidRDefault="00BD4A25" w:rsidP="008820DA">
      <w:pPr>
        <w:pStyle w:val="ContactInfo"/>
        <w:rPr>
          <w:lang w:bidi="ar-EG"/>
        </w:rPr>
      </w:pPr>
    </w:p>
    <w:p w14:paraId="64A50007" w14:textId="77777777" w:rsidR="00BD4A25" w:rsidRDefault="00BD4A25" w:rsidP="008820DA">
      <w:pPr>
        <w:pStyle w:val="ContactInfo"/>
        <w:rPr>
          <w:lang w:bidi="ar-EG"/>
        </w:rPr>
      </w:pPr>
    </w:p>
    <w:p w14:paraId="56BF04ED" w14:textId="77777777" w:rsidR="00BD4A25" w:rsidRDefault="00BD4A25" w:rsidP="008820DA">
      <w:pPr>
        <w:pStyle w:val="ContactInfo"/>
        <w:rPr>
          <w:lang w:bidi="ar-EG"/>
        </w:rPr>
      </w:pPr>
    </w:p>
    <w:p w14:paraId="49C35BBC" w14:textId="77777777" w:rsidR="00BD4A25" w:rsidRDefault="00BD4A25" w:rsidP="008820DA">
      <w:pPr>
        <w:pStyle w:val="ContactInfo"/>
        <w:rPr>
          <w:lang w:bidi="ar-EG"/>
        </w:rPr>
      </w:pPr>
    </w:p>
    <w:p w14:paraId="7B256196" w14:textId="77777777" w:rsidR="00BD4A25" w:rsidRDefault="00BD4A25" w:rsidP="00BD4A25">
      <w:pPr>
        <w:pStyle w:val="Title"/>
        <w:rPr>
          <w:sz w:val="96"/>
          <w:szCs w:val="28"/>
        </w:rPr>
      </w:pPr>
    </w:p>
    <w:p w14:paraId="62FA7AF6" w14:textId="77777777" w:rsidR="00BD4A25" w:rsidRDefault="00BD4A25" w:rsidP="00BD4A25">
      <w:pPr>
        <w:pStyle w:val="Title"/>
        <w:rPr>
          <w:sz w:val="96"/>
          <w:szCs w:val="28"/>
        </w:rPr>
      </w:pPr>
    </w:p>
    <w:p w14:paraId="08AD898A" w14:textId="77777777" w:rsidR="00BD4A25" w:rsidRDefault="00BD4A25" w:rsidP="00BD4A25">
      <w:pPr>
        <w:pStyle w:val="Title"/>
        <w:rPr>
          <w:sz w:val="96"/>
          <w:szCs w:val="28"/>
        </w:rPr>
      </w:pPr>
    </w:p>
    <w:p w14:paraId="074D342D" w14:textId="3E4C1AD1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3</w:t>
      </w:r>
      <w:r>
        <w:rPr>
          <w:sz w:val="96"/>
          <w:szCs w:val="28"/>
        </w:rPr>
        <w:t>) Homework</w:t>
      </w:r>
    </w:p>
    <w:p w14:paraId="1B181E40" w14:textId="77777777" w:rsidR="00BD4A25" w:rsidRDefault="00BD4A25" w:rsidP="008820DA">
      <w:pPr>
        <w:pStyle w:val="ContactInfo"/>
        <w:rPr>
          <w:lang w:bidi="ar-EG"/>
        </w:rPr>
      </w:pPr>
    </w:p>
    <w:p w14:paraId="3D87148C" w14:textId="77777777" w:rsidR="00BD4A25" w:rsidRDefault="00BD4A25" w:rsidP="008820DA">
      <w:pPr>
        <w:pStyle w:val="ContactInfo"/>
        <w:rPr>
          <w:lang w:bidi="ar-EG"/>
        </w:rPr>
      </w:pPr>
    </w:p>
    <w:p w14:paraId="6E7A96B1" w14:textId="77777777" w:rsidR="00BD4A25" w:rsidRDefault="00BD4A25" w:rsidP="008820DA">
      <w:pPr>
        <w:pStyle w:val="ContactInfo"/>
        <w:rPr>
          <w:lang w:bidi="ar-EG"/>
        </w:rPr>
      </w:pPr>
    </w:p>
    <w:p w14:paraId="7CF3AD6A" w14:textId="77777777" w:rsidR="00BD4A25" w:rsidRDefault="00BD4A25" w:rsidP="008820DA">
      <w:pPr>
        <w:pStyle w:val="ContactInfo"/>
        <w:rPr>
          <w:lang w:bidi="ar-EG"/>
        </w:rPr>
      </w:pPr>
    </w:p>
    <w:p w14:paraId="536C04CB" w14:textId="77777777" w:rsidR="00BD4A25" w:rsidRDefault="00BD4A25" w:rsidP="008820DA">
      <w:pPr>
        <w:pStyle w:val="ContactInfo"/>
        <w:rPr>
          <w:lang w:bidi="ar-EG"/>
        </w:rPr>
      </w:pPr>
    </w:p>
    <w:p w14:paraId="41496F51" w14:textId="77777777" w:rsidR="00BA43A9" w:rsidRDefault="00BA43A9" w:rsidP="008820DA">
      <w:pPr>
        <w:pStyle w:val="ContactInfo"/>
        <w:rPr>
          <w:lang w:bidi="ar-EG"/>
        </w:rPr>
      </w:pPr>
    </w:p>
    <w:p w14:paraId="7106CCE2" w14:textId="77777777" w:rsidR="00BA43A9" w:rsidRDefault="00BA43A9" w:rsidP="008820DA">
      <w:pPr>
        <w:pStyle w:val="ContactInfo"/>
        <w:rPr>
          <w:lang w:bidi="ar-EG"/>
        </w:rPr>
      </w:pPr>
    </w:p>
    <w:p w14:paraId="6713B35C" w14:textId="77777777" w:rsidR="00BA43A9" w:rsidRDefault="00BA43A9" w:rsidP="008820DA">
      <w:pPr>
        <w:pStyle w:val="ContactInfo"/>
        <w:rPr>
          <w:lang w:bidi="ar-EG"/>
        </w:rPr>
      </w:pPr>
    </w:p>
    <w:p w14:paraId="712CA022" w14:textId="77777777" w:rsidR="00BA43A9" w:rsidRDefault="00BA43A9" w:rsidP="008820DA">
      <w:pPr>
        <w:pStyle w:val="ContactInfo"/>
        <w:rPr>
          <w:lang w:bidi="ar-EG"/>
        </w:rPr>
      </w:pPr>
    </w:p>
    <w:p w14:paraId="4F7125B1" w14:textId="77777777" w:rsidR="00BA43A9" w:rsidRDefault="00BA43A9" w:rsidP="008820DA">
      <w:pPr>
        <w:pStyle w:val="ContactInfo"/>
        <w:rPr>
          <w:lang w:bidi="ar-EG"/>
        </w:rPr>
      </w:pPr>
    </w:p>
    <w:p w14:paraId="56A9E283" w14:textId="77777777" w:rsidR="00BA43A9" w:rsidRDefault="00BA43A9" w:rsidP="008820DA">
      <w:pPr>
        <w:pStyle w:val="ContactInfo"/>
        <w:rPr>
          <w:lang w:bidi="ar-EG"/>
        </w:rPr>
      </w:pPr>
    </w:p>
    <w:p w14:paraId="5F98F56A" w14:textId="77777777" w:rsidR="00BA43A9" w:rsidRDefault="00BA43A9" w:rsidP="008820DA">
      <w:pPr>
        <w:pStyle w:val="ContactInfo"/>
        <w:rPr>
          <w:lang w:bidi="ar-EG"/>
        </w:rPr>
      </w:pPr>
    </w:p>
    <w:p w14:paraId="7FA82E49" w14:textId="77777777" w:rsidR="00BA43A9" w:rsidRDefault="00BA43A9" w:rsidP="008820DA">
      <w:pPr>
        <w:pStyle w:val="ContactInfo"/>
        <w:rPr>
          <w:lang w:bidi="ar-EG"/>
        </w:rPr>
      </w:pPr>
    </w:p>
    <w:p w14:paraId="35F30ABF" w14:textId="77777777" w:rsidR="00BA43A9" w:rsidRDefault="00BA43A9" w:rsidP="008820DA">
      <w:pPr>
        <w:pStyle w:val="ContactInfo"/>
        <w:rPr>
          <w:lang w:bidi="ar-EG"/>
        </w:rPr>
      </w:pPr>
    </w:p>
    <w:p w14:paraId="61B8CD16" w14:textId="77777777" w:rsidR="00BA43A9" w:rsidRDefault="00BA43A9" w:rsidP="008820DA">
      <w:pPr>
        <w:pStyle w:val="ContactInfo"/>
        <w:rPr>
          <w:lang w:bidi="ar-EG"/>
        </w:rPr>
      </w:pPr>
    </w:p>
    <w:p w14:paraId="592D2855" w14:textId="1F2BE439" w:rsidR="00BA43A9" w:rsidRPr="008B5277" w:rsidRDefault="0032789F" w:rsidP="00BA43A9">
      <w:pPr>
        <w:pStyle w:val="Photo"/>
      </w:pPr>
      <w:r>
        <w:rPr>
          <w:noProof/>
        </w:rPr>
        <w:lastRenderedPageBreak/>
        <w:drawing>
          <wp:inline distT="0" distB="0" distL="0" distR="0" wp14:anchorId="71DF2463" wp14:editId="218A20FD">
            <wp:extent cx="5274310" cy="4665980"/>
            <wp:effectExtent l="0" t="0" r="2540" b="1270"/>
            <wp:docPr id="11817325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2516" name="Picture 11817325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A68" w14:textId="377141DF" w:rsidR="00BA43A9" w:rsidRDefault="00BA43A9" w:rsidP="00BA43A9">
      <w:pPr>
        <w:pStyle w:val="Title"/>
      </w:pPr>
      <w:r>
        <w:t>Week 3</w:t>
      </w:r>
    </w:p>
    <w:p w14:paraId="7E502A72" w14:textId="6479476E" w:rsidR="0032789F" w:rsidRDefault="0032789F" w:rsidP="0032789F">
      <w:pPr>
        <w:pStyle w:val="Subtitle"/>
      </w:pPr>
      <w:r>
        <w:t>Flag</w:t>
      </w:r>
    </w:p>
    <w:p w14:paraId="3C840A49" w14:textId="77777777" w:rsidR="00BA43A9" w:rsidRPr="00D5413C" w:rsidRDefault="00BA43A9" w:rsidP="00BA43A9">
      <w:pPr>
        <w:pStyle w:val="Subtitle"/>
        <w:jc w:val="left"/>
      </w:pPr>
    </w:p>
    <w:p w14:paraId="308B74E7" w14:textId="110EF71E" w:rsidR="00BA43A9" w:rsidRDefault="00BD4A25" w:rsidP="00BA43A9">
      <w:pPr>
        <w:pStyle w:val="ContactInfo"/>
      </w:pPr>
      <w:r>
        <w:t>Genius Smart Education</w:t>
      </w:r>
      <w:r w:rsidR="00BA43A9">
        <w:rPr>
          <w:lang w:val="en-GB" w:bidi="en-GB"/>
        </w:rPr>
        <w:t xml:space="preserve"> | </w:t>
      </w:r>
      <w:r w:rsidR="00BA43A9">
        <w:t>Python Level 1</w:t>
      </w:r>
      <w:r w:rsidR="00BA43A9">
        <w:rPr>
          <w:lang w:val="en-GB" w:bidi="en-GB"/>
        </w:rPr>
        <w:t xml:space="preserve"> | </w:t>
      </w:r>
      <w:r w:rsidR="00BA43A9">
        <w:t>2025-2-4</w:t>
      </w:r>
    </w:p>
    <w:p w14:paraId="72AC5B08" w14:textId="77777777" w:rsidR="00BA43A9" w:rsidRDefault="00BA43A9" w:rsidP="008820DA">
      <w:pPr>
        <w:pStyle w:val="ContactInfo"/>
        <w:rPr>
          <w:rtl/>
          <w:lang w:bidi="ar-EG"/>
        </w:rPr>
      </w:pPr>
    </w:p>
    <w:p w14:paraId="4F2EF9D3" w14:textId="77777777" w:rsidR="0032789F" w:rsidRDefault="0032789F" w:rsidP="008820DA">
      <w:pPr>
        <w:pStyle w:val="ContactInfo"/>
        <w:rPr>
          <w:rtl/>
          <w:lang w:bidi="ar-EG"/>
        </w:rPr>
      </w:pPr>
    </w:p>
    <w:p w14:paraId="330D609F" w14:textId="77777777" w:rsidR="0032789F" w:rsidRDefault="0032789F" w:rsidP="008820DA">
      <w:pPr>
        <w:pStyle w:val="ContactInfo"/>
        <w:rPr>
          <w:rtl/>
          <w:lang w:bidi="ar-EG"/>
        </w:rPr>
      </w:pPr>
    </w:p>
    <w:p w14:paraId="7D0F6F6D" w14:textId="77777777" w:rsidR="0032789F" w:rsidRDefault="0032789F" w:rsidP="008820DA">
      <w:pPr>
        <w:pStyle w:val="ContactInfo"/>
        <w:rPr>
          <w:rtl/>
          <w:lang w:bidi="ar-EG"/>
        </w:rPr>
      </w:pPr>
    </w:p>
    <w:p w14:paraId="363D9553" w14:textId="77777777" w:rsidR="0032789F" w:rsidRDefault="0032789F" w:rsidP="008820DA">
      <w:pPr>
        <w:pStyle w:val="ContactInfo"/>
        <w:rPr>
          <w:rtl/>
          <w:lang w:bidi="ar-EG"/>
        </w:rPr>
      </w:pPr>
    </w:p>
    <w:p w14:paraId="6B2094A0" w14:textId="77777777" w:rsidR="0032789F" w:rsidRDefault="0032789F" w:rsidP="008820DA">
      <w:pPr>
        <w:pStyle w:val="ContactInfo"/>
        <w:rPr>
          <w:rtl/>
          <w:lang w:bidi="ar-EG"/>
        </w:rPr>
      </w:pPr>
    </w:p>
    <w:p w14:paraId="099C385A" w14:textId="77777777" w:rsidR="0032789F" w:rsidRDefault="0032789F" w:rsidP="008820DA">
      <w:pPr>
        <w:pStyle w:val="ContactInfo"/>
        <w:rPr>
          <w:rtl/>
          <w:lang w:bidi="ar-EG"/>
        </w:rPr>
      </w:pPr>
    </w:p>
    <w:p w14:paraId="02DE8D52" w14:textId="77777777" w:rsidR="0032789F" w:rsidRDefault="0032789F" w:rsidP="008820DA">
      <w:pPr>
        <w:pStyle w:val="ContactInfo"/>
        <w:rPr>
          <w:rtl/>
          <w:lang w:bidi="ar-EG"/>
        </w:rPr>
      </w:pPr>
    </w:p>
    <w:p w14:paraId="696C4D70" w14:textId="77777777" w:rsidR="0032789F" w:rsidRDefault="0032789F" w:rsidP="008820DA">
      <w:pPr>
        <w:pStyle w:val="ContactInfo"/>
        <w:rPr>
          <w:rtl/>
          <w:lang w:bidi="ar-EG"/>
        </w:rPr>
      </w:pPr>
    </w:p>
    <w:p w14:paraId="0B563EC0" w14:textId="77777777" w:rsidR="0032789F" w:rsidRDefault="0032789F" w:rsidP="008820DA">
      <w:pPr>
        <w:pStyle w:val="ContactInfo"/>
        <w:rPr>
          <w:rtl/>
          <w:lang w:bidi="ar-EG"/>
        </w:rPr>
      </w:pPr>
    </w:p>
    <w:p w14:paraId="7531AA65" w14:textId="77777777" w:rsidR="0032789F" w:rsidRDefault="0032789F" w:rsidP="008820DA">
      <w:pPr>
        <w:pStyle w:val="ContactInfo"/>
        <w:rPr>
          <w:rtl/>
          <w:lang w:bidi="ar-EG"/>
        </w:rPr>
      </w:pPr>
    </w:p>
    <w:p w14:paraId="251F4083" w14:textId="77777777" w:rsidR="0032789F" w:rsidRDefault="0032789F" w:rsidP="008820DA">
      <w:pPr>
        <w:pStyle w:val="ContactInfo"/>
        <w:rPr>
          <w:rtl/>
          <w:lang w:bidi="ar-EG"/>
        </w:rPr>
      </w:pPr>
    </w:p>
    <w:p w14:paraId="3AE4D6F6" w14:textId="77777777" w:rsidR="0032789F" w:rsidRDefault="0032789F" w:rsidP="008820DA">
      <w:pPr>
        <w:pStyle w:val="ContactInfo"/>
        <w:rPr>
          <w:rtl/>
          <w:lang w:bidi="ar-EG"/>
        </w:rPr>
      </w:pPr>
    </w:p>
    <w:p w14:paraId="64528756" w14:textId="5E1C1FC7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77FC0130" wp14:editId="4BE85BE1">
            <wp:extent cx="5274310" cy="4661535"/>
            <wp:effectExtent l="0" t="0" r="2540" b="5715"/>
            <wp:docPr id="684485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5377" name="Picture 6844853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F15" w14:textId="77777777" w:rsidR="0032789F" w:rsidRDefault="0032789F" w:rsidP="0032789F">
      <w:pPr>
        <w:pStyle w:val="Title"/>
      </w:pPr>
      <w:r>
        <w:t>Week 3</w:t>
      </w:r>
    </w:p>
    <w:p w14:paraId="34611799" w14:textId="5C803959" w:rsidR="0032789F" w:rsidRDefault="0032789F" w:rsidP="0032789F">
      <w:pPr>
        <w:pStyle w:val="Subtitle"/>
      </w:pPr>
      <w:r>
        <w:t>Flag With star</w:t>
      </w:r>
      <w:r w:rsidR="00322335">
        <w:t xml:space="preserve"> – star is bonus</w:t>
      </w:r>
    </w:p>
    <w:p w14:paraId="0BD322CD" w14:textId="77777777" w:rsidR="0032789F" w:rsidRPr="00D5413C" w:rsidRDefault="0032789F" w:rsidP="0032789F">
      <w:pPr>
        <w:pStyle w:val="Subtitle"/>
        <w:jc w:val="left"/>
      </w:pPr>
    </w:p>
    <w:p w14:paraId="3DEABA43" w14:textId="386B4757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143C31E3" w14:textId="77777777" w:rsidR="0032789F" w:rsidRDefault="0032789F" w:rsidP="008820DA">
      <w:pPr>
        <w:pStyle w:val="ContactInfo"/>
        <w:rPr>
          <w:rtl/>
          <w:lang w:bidi="ar-EG"/>
        </w:rPr>
      </w:pPr>
    </w:p>
    <w:p w14:paraId="7E3CBA67" w14:textId="77777777" w:rsidR="0032789F" w:rsidRDefault="0032789F" w:rsidP="008820DA">
      <w:pPr>
        <w:pStyle w:val="ContactInfo"/>
        <w:rPr>
          <w:rtl/>
          <w:lang w:bidi="ar-EG"/>
        </w:rPr>
      </w:pPr>
    </w:p>
    <w:p w14:paraId="67D5ECC8" w14:textId="77777777" w:rsidR="0032789F" w:rsidRDefault="0032789F" w:rsidP="008820DA">
      <w:pPr>
        <w:pStyle w:val="ContactInfo"/>
        <w:rPr>
          <w:rtl/>
          <w:lang w:bidi="ar-EG"/>
        </w:rPr>
      </w:pPr>
    </w:p>
    <w:p w14:paraId="5FC46788" w14:textId="77777777" w:rsidR="0032789F" w:rsidRDefault="0032789F" w:rsidP="008820DA">
      <w:pPr>
        <w:pStyle w:val="ContactInfo"/>
        <w:rPr>
          <w:rtl/>
          <w:lang w:bidi="ar-EG"/>
        </w:rPr>
      </w:pPr>
    </w:p>
    <w:p w14:paraId="6FD1490E" w14:textId="77777777" w:rsidR="0032789F" w:rsidRDefault="0032789F" w:rsidP="008820DA">
      <w:pPr>
        <w:pStyle w:val="ContactInfo"/>
        <w:rPr>
          <w:rtl/>
          <w:lang w:bidi="ar-EG"/>
        </w:rPr>
      </w:pPr>
    </w:p>
    <w:p w14:paraId="711CDEAA" w14:textId="77777777" w:rsidR="0032789F" w:rsidRDefault="0032789F" w:rsidP="008820DA">
      <w:pPr>
        <w:pStyle w:val="ContactInfo"/>
        <w:rPr>
          <w:rtl/>
          <w:lang w:bidi="ar-EG"/>
        </w:rPr>
      </w:pPr>
    </w:p>
    <w:p w14:paraId="6CC3B3F1" w14:textId="77777777" w:rsidR="0032789F" w:rsidRDefault="0032789F" w:rsidP="008820DA">
      <w:pPr>
        <w:pStyle w:val="ContactInfo"/>
        <w:rPr>
          <w:rtl/>
          <w:lang w:bidi="ar-EG"/>
        </w:rPr>
      </w:pPr>
    </w:p>
    <w:p w14:paraId="309CFA36" w14:textId="77777777" w:rsidR="0032789F" w:rsidRDefault="0032789F" w:rsidP="008820DA">
      <w:pPr>
        <w:pStyle w:val="ContactInfo"/>
        <w:rPr>
          <w:rtl/>
          <w:lang w:bidi="ar-EG"/>
        </w:rPr>
      </w:pPr>
    </w:p>
    <w:p w14:paraId="21836600" w14:textId="77777777" w:rsidR="0032789F" w:rsidRDefault="0032789F" w:rsidP="008820DA">
      <w:pPr>
        <w:pStyle w:val="ContactInfo"/>
        <w:rPr>
          <w:rtl/>
          <w:lang w:bidi="ar-EG"/>
        </w:rPr>
      </w:pPr>
    </w:p>
    <w:p w14:paraId="3F68043E" w14:textId="77777777" w:rsidR="0032789F" w:rsidRDefault="0032789F" w:rsidP="008820DA">
      <w:pPr>
        <w:pStyle w:val="ContactInfo"/>
        <w:rPr>
          <w:rtl/>
          <w:lang w:bidi="ar-EG"/>
        </w:rPr>
      </w:pPr>
    </w:p>
    <w:p w14:paraId="47BBC062" w14:textId="77777777" w:rsidR="0032789F" w:rsidRDefault="0032789F" w:rsidP="008820DA">
      <w:pPr>
        <w:pStyle w:val="ContactInfo"/>
        <w:rPr>
          <w:rtl/>
          <w:lang w:bidi="ar-EG"/>
        </w:rPr>
      </w:pPr>
    </w:p>
    <w:p w14:paraId="3B789062" w14:textId="77777777" w:rsidR="0032789F" w:rsidRDefault="0032789F" w:rsidP="008820DA">
      <w:pPr>
        <w:pStyle w:val="ContactInfo"/>
        <w:rPr>
          <w:rtl/>
          <w:lang w:bidi="ar-EG"/>
        </w:rPr>
      </w:pPr>
    </w:p>
    <w:p w14:paraId="2FF1A444" w14:textId="77777777" w:rsidR="0032789F" w:rsidRDefault="0032789F" w:rsidP="008820DA">
      <w:pPr>
        <w:pStyle w:val="ContactInfo"/>
        <w:rPr>
          <w:rtl/>
          <w:lang w:bidi="ar-EG"/>
        </w:rPr>
      </w:pPr>
    </w:p>
    <w:p w14:paraId="22296922" w14:textId="5AB2EE56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1D6E3D93" wp14:editId="2F174259">
            <wp:extent cx="5274310" cy="4661535"/>
            <wp:effectExtent l="0" t="0" r="2540" b="5715"/>
            <wp:docPr id="3859920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2076" name="Picture 3859920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134C" w14:textId="77777777" w:rsidR="0032789F" w:rsidRDefault="0032789F" w:rsidP="0032789F">
      <w:pPr>
        <w:pStyle w:val="Title"/>
      </w:pPr>
      <w:r>
        <w:t>Week 3</w:t>
      </w:r>
    </w:p>
    <w:p w14:paraId="55F80B32" w14:textId="27939CDA" w:rsidR="0032789F" w:rsidRDefault="0032789F" w:rsidP="0032789F">
      <w:pPr>
        <w:pStyle w:val="Subtitle"/>
      </w:pPr>
      <w:r>
        <w:t>HOME</w:t>
      </w:r>
    </w:p>
    <w:p w14:paraId="27D26D09" w14:textId="77777777" w:rsidR="0032789F" w:rsidRPr="00D5413C" w:rsidRDefault="0032789F" w:rsidP="0032789F">
      <w:pPr>
        <w:pStyle w:val="Subtitle"/>
        <w:jc w:val="left"/>
      </w:pPr>
    </w:p>
    <w:p w14:paraId="4EADAD03" w14:textId="42E5E835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0C4A86FE" w14:textId="77777777" w:rsidR="0032789F" w:rsidRDefault="0032789F" w:rsidP="008820DA">
      <w:pPr>
        <w:pStyle w:val="ContactInfo"/>
        <w:rPr>
          <w:lang w:bidi="ar-EG"/>
        </w:rPr>
      </w:pPr>
    </w:p>
    <w:p w14:paraId="2B225211" w14:textId="77777777" w:rsidR="0032789F" w:rsidRDefault="0032789F" w:rsidP="008820DA">
      <w:pPr>
        <w:pStyle w:val="ContactInfo"/>
        <w:rPr>
          <w:lang w:bidi="ar-EG"/>
        </w:rPr>
      </w:pPr>
    </w:p>
    <w:p w14:paraId="1979EFD2" w14:textId="77777777" w:rsidR="0032789F" w:rsidRDefault="0032789F" w:rsidP="008820DA">
      <w:pPr>
        <w:pStyle w:val="ContactInfo"/>
        <w:rPr>
          <w:lang w:bidi="ar-EG"/>
        </w:rPr>
      </w:pPr>
    </w:p>
    <w:p w14:paraId="60CA2B3C" w14:textId="77777777" w:rsidR="0032789F" w:rsidRDefault="0032789F" w:rsidP="008820DA">
      <w:pPr>
        <w:pStyle w:val="ContactInfo"/>
        <w:rPr>
          <w:lang w:bidi="ar-EG"/>
        </w:rPr>
      </w:pPr>
    </w:p>
    <w:p w14:paraId="075087AE" w14:textId="77777777" w:rsidR="0032789F" w:rsidRDefault="0032789F" w:rsidP="008820DA">
      <w:pPr>
        <w:pStyle w:val="ContactInfo"/>
        <w:rPr>
          <w:lang w:bidi="ar-EG"/>
        </w:rPr>
      </w:pPr>
    </w:p>
    <w:p w14:paraId="26A8460A" w14:textId="77777777" w:rsidR="0032789F" w:rsidRDefault="0032789F" w:rsidP="008820DA">
      <w:pPr>
        <w:pStyle w:val="ContactInfo"/>
        <w:rPr>
          <w:lang w:bidi="ar-EG"/>
        </w:rPr>
      </w:pPr>
    </w:p>
    <w:p w14:paraId="5DEB5A90" w14:textId="77777777" w:rsidR="0032789F" w:rsidRDefault="0032789F" w:rsidP="008820DA">
      <w:pPr>
        <w:pStyle w:val="ContactInfo"/>
        <w:rPr>
          <w:lang w:bidi="ar-EG"/>
        </w:rPr>
      </w:pPr>
    </w:p>
    <w:p w14:paraId="393DFD2B" w14:textId="77777777" w:rsidR="0032789F" w:rsidRDefault="0032789F" w:rsidP="008820DA">
      <w:pPr>
        <w:pStyle w:val="ContactInfo"/>
        <w:rPr>
          <w:lang w:bidi="ar-EG"/>
        </w:rPr>
      </w:pPr>
    </w:p>
    <w:p w14:paraId="439E083C" w14:textId="77777777" w:rsidR="0032789F" w:rsidRDefault="0032789F" w:rsidP="008820DA">
      <w:pPr>
        <w:pStyle w:val="ContactInfo"/>
        <w:rPr>
          <w:lang w:bidi="ar-EG"/>
        </w:rPr>
      </w:pPr>
    </w:p>
    <w:p w14:paraId="68E3F9F0" w14:textId="77777777" w:rsidR="0032789F" w:rsidRDefault="0032789F" w:rsidP="008820DA">
      <w:pPr>
        <w:pStyle w:val="ContactInfo"/>
        <w:rPr>
          <w:lang w:bidi="ar-EG"/>
        </w:rPr>
      </w:pPr>
    </w:p>
    <w:p w14:paraId="31350C12" w14:textId="77777777" w:rsidR="0032789F" w:rsidRDefault="0032789F" w:rsidP="008820DA">
      <w:pPr>
        <w:pStyle w:val="ContactInfo"/>
        <w:rPr>
          <w:lang w:bidi="ar-EG"/>
        </w:rPr>
      </w:pPr>
    </w:p>
    <w:p w14:paraId="7D5C764E" w14:textId="77777777" w:rsidR="0032789F" w:rsidRDefault="0032789F" w:rsidP="008820DA">
      <w:pPr>
        <w:pStyle w:val="ContactInfo"/>
        <w:rPr>
          <w:lang w:bidi="ar-EG"/>
        </w:rPr>
      </w:pPr>
    </w:p>
    <w:p w14:paraId="1842EFF9" w14:textId="151BD771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6824BBF3" wp14:editId="6AED11F3">
            <wp:extent cx="5274310" cy="4661535"/>
            <wp:effectExtent l="0" t="0" r="2540" b="5715"/>
            <wp:docPr id="1051601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1349" name="Picture 10516013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D4C2" w14:textId="77777777" w:rsidR="0032789F" w:rsidRDefault="0032789F" w:rsidP="0032789F">
      <w:pPr>
        <w:pStyle w:val="Title"/>
      </w:pPr>
      <w:r>
        <w:t>Week 3</w:t>
      </w:r>
    </w:p>
    <w:p w14:paraId="307B043F" w14:textId="5A89DAB7" w:rsidR="0032789F" w:rsidRDefault="0032789F" w:rsidP="0032789F">
      <w:pPr>
        <w:pStyle w:val="Subtitle"/>
      </w:pPr>
      <w:r>
        <w:t>Squares</w:t>
      </w:r>
    </w:p>
    <w:p w14:paraId="7A5EC2B2" w14:textId="77777777" w:rsidR="0032789F" w:rsidRPr="00D5413C" w:rsidRDefault="0032789F" w:rsidP="0032789F">
      <w:pPr>
        <w:pStyle w:val="Subtitle"/>
        <w:jc w:val="left"/>
      </w:pPr>
    </w:p>
    <w:p w14:paraId="20601064" w14:textId="63D8C263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58858F27" w14:textId="77777777" w:rsidR="0032789F" w:rsidRDefault="0032789F" w:rsidP="008820DA">
      <w:pPr>
        <w:pStyle w:val="ContactInfo"/>
        <w:rPr>
          <w:lang w:bidi="ar-EG"/>
        </w:rPr>
      </w:pPr>
    </w:p>
    <w:p w14:paraId="791944BB" w14:textId="77777777" w:rsidR="0032789F" w:rsidRDefault="0032789F" w:rsidP="008820DA">
      <w:pPr>
        <w:pStyle w:val="ContactInfo"/>
        <w:rPr>
          <w:lang w:bidi="ar-EG"/>
        </w:rPr>
      </w:pPr>
    </w:p>
    <w:p w14:paraId="0497A88B" w14:textId="77777777" w:rsidR="0032789F" w:rsidRDefault="0032789F" w:rsidP="008820DA">
      <w:pPr>
        <w:pStyle w:val="ContactInfo"/>
        <w:rPr>
          <w:lang w:bidi="ar-EG"/>
        </w:rPr>
      </w:pPr>
    </w:p>
    <w:p w14:paraId="58AACA77" w14:textId="77777777" w:rsidR="0032789F" w:rsidRDefault="0032789F" w:rsidP="008820DA">
      <w:pPr>
        <w:pStyle w:val="ContactInfo"/>
        <w:rPr>
          <w:lang w:bidi="ar-EG"/>
        </w:rPr>
      </w:pPr>
    </w:p>
    <w:p w14:paraId="7282E201" w14:textId="77777777" w:rsidR="0032789F" w:rsidRDefault="0032789F" w:rsidP="008820DA">
      <w:pPr>
        <w:pStyle w:val="ContactInfo"/>
        <w:rPr>
          <w:lang w:bidi="ar-EG"/>
        </w:rPr>
      </w:pPr>
    </w:p>
    <w:p w14:paraId="08E5FB1D" w14:textId="77777777" w:rsidR="0032789F" w:rsidRDefault="0032789F" w:rsidP="008820DA">
      <w:pPr>
        <w:pStyle w:val="ContactInfo"/>
        <w:rPr>
          <w:lang w:bidi="ar-EG"/>
        </w:rPr>
      </w:pPr>
    </w:p>
    <w:p w14:paraId="06B9334E" w14:textId="77777777" w:rsidR="0032789F" w:rsidRDefault="0032789F" w:rsidP="008820DA">
      <w:pPr>
        <w:pStyle w:val="ContactInfo"/>
        <w:rPr>
          <w:lang w:bidi="ar-EG"/>
        </w:rPr>
      </w:pPr>
    </w:p>
    <w:p w14:paraId="20F23D6D" w14:textId="77777777" w:rsidR="0032789F" w:rsidRDefault="0032789F" w:rsidP="008820DA">
      <w:pPr>
        <w:pStyle w:val="ContactInfo"/>
        <w:rPr>
          <w:lang w:bidi="ar-EG"/>
        </w:rPr>
      </w:pPr>
    </w:p>
    <w:p w14:paraId="7EF5B47F" w14:textId="77777777" w:rsidR="0032789F" w:rsidRDefault="0032789F" w:rsidP="008820DA">
      <w:pPr>
        <w:pStyle w:val="ContactInfo"/>
        <w:rPr>
          <w:lang w:bidi="ar-EG"/>
        </w:rPr>
      </w:pPr>
    </w:p>
    <w:p w14:paraId="19BAC056" w14:textId="77777777" w:rsidR="0032789F" w:rsidRDefault="0032789F" w:rsidP="008820DA">
      <w:pPr>
        <w:pStyle w:val="ContactInfo"/>
        <w:rPr>
          <w:lang w:bidi="ar-EG"/>
        </w:rPr>
      </w:pPr>
    </w:p>
    <w:p w14:paraId="13607F49" w14:textId="77777777" w:rsidR="0032789F" w:rsidRDefault="0032789F" w:rsidP="008820DA">
      <w:pPr>
        <w:pStyle w:val="ContactInfo"/>
        <w:rPr>
          <w:lang w:bidi="ar-EG"/>
        </w:rPr>
      </w:pPr>
    </w:p>
    <w:p w14:paraId="2C3F8244" w14:textId="77777777" w:rsidR="0032789F" w:rsidRDefault="0032789F" w:rsidP="008820DA">
      <w:pPr>
        <w:pStyle w:val="ContactInfo"/>
        <w:rPr>
          <w:lang w:bidi="ar-EG"/>
        </w:rPr>
      </w:pPr>
    </w:p>
    <w:p w14:paraId="041545D2" w14:textId="6B157931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31D74BA8" wp14:editId="25591DFC">
            <wp:extent cx="5274310" cy="4676140"/>
            <wp:effectExtent l="0" t="0" r="2540" b="0"/>
            <wp:docPr id="3343759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5909" name="Picture 3343759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92B" w14:textId="77777777" w:rsidR="0032789F" w:rsidRDefault="0032789F" w:rsidP="0032789F">
      <w:pPr>
        <w:pStyle w:val="Title"/>
      </w:pPr>
      <w:r>
        <w:t>Week 3</w:t>
      </w:r>
    </w:p>
    <w:p w14:paraId="6BB20315" w14:textId="216BF318" w:rsidR="0032789F" w:rsidRDefault="0032789F" w:rsidP="0032789F">
      <w:pPr>
        <w:pStyle w:val="Subtitle"/>
      </w:pPr>
      <w:r>
        <w:t>USE setx sety only</w:t>
      </w:r>
    </w:p>
    <w:p w14:paraId="272D1C04" w14:textId="77777777" w:rsidR="0032789F" w:rsidRPr="00D5413C" w:rsidRDefault="0032789F" w:rsidP="0032789F">
      <w:pPr>
        <w:pStyle w:val="Subtitle"/>
        <w:jc w:val="left"/>
      </w:pPr>
    </w:p>
    <w:p w14:paraId="089881C6" w14:textId="3DA6B297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1FFE9134" w14:textId="77777777" w:rsidR="0032789F" w:rsidRDefault="0032789F" w:rsidP="008820DA">
      <w:pPr>
        <w:pStyle w:val="ContactInfo"/>
        <w:rPr>
          <w:lang w:bidi="ar-EG"/>
        </w:rPr>
      </w:pPr>
    </w:p>
    <w:p w14:paraId="4A6D9554" w14:textId="77777777" w:rsidR="0032789F" w:rsidRDefault="0032789F" w:rsidP="008820DA">
      <w:pPr>
        <w:pStyle w:val="ContactInfo"/>
        <w:rPr>
          <w:lang w:bidi="ar-EG"/>
        </w:rPr>
      </w:pPr>
    </w:p>
    <w:p w14:paraId="3DFA2B19" w14:textId="77777777" w:rsidR="0032789F" w:rsidRDefault="0032789F" w:rsidP="008820DA">
      <w:pPr>
        <w:pStyle w:val="ContactInfo"/>
        <w:rPr>
          <w:lang w:bidi="ar-EG"/>
        </w:rPr>
      </w:pPr>
    </w:p>
    <w:p w14:paraId="5808FDDC" w14:textId="77777777" w:rsidR="0032789F" w:rsidRDefault="0032789F" w:rsidP="008820DA">
      <w:pPr>
        <w:pStyle w:val="ContactInfo"/>
        <w:rPr>
          <w:lang w:bidi="ar-EG"/>
        </w:rPr>
      </w:pPr>
    </w:p>
    <w:p w14:paraId="6BE806AE" w14:textId="77777777" w:rsidR="00BD4A25" w:rsidRDefault="00BD4A25" w:rsidP="008820DA">
      <w:pPr>
        <w:pStyle w:val="ContactInfo"/>
        <w:rPr>
          <w:lang w:bidi="ar-EG"/>
        </w:rPr>
      </w:pPr>
    </w:p>
    <w:p w14:paraId="4381FF6D" w14:textId="77777777" w:rsidR="00BD4A25" w:rsidRDefault="00BD4A25" w:rsidP="008820DA">
      <w:pPr>
        <w:pStyle w:val="ContactInfo"/>
        <w:rPr>
          <w:lang w:bidi="ar-EG"/>
        </w:rPr>
      </w:pPr>
    </w:p>
    <w:p w14:paraId="055F005B" w14:textId="77777777" w:rsidR="00BD4A25" w:rsidRDefault="00BD4A25" w:rsidP="008820DA">
      <w:pPr>
        <w:pStyle w:val="ContactInfo"/>
        <w:rPr>
          <w:lang w:bidi="ar-EG"/>
        </w:rPr>
      </w:pPr>
    </w:p>
    <w:p w14:paraId="35196DF2" w14:textId="77777777" w:rsidR="00BD4A25" w:rsidRDefault="00BD4A25" w:rsidP="008820DA">
      <w:pPr>
        <w:pStyle w:val="ContactInfo"/>
        <w:rPr>
          <w:lang w:bidi="ar-EG"/>
        </w:rPr>
      </w:pPr>
    </w:p>
    <w:p w14:paraId="0DE770FF" w14:textId="77777777" w:rsidR="00BD4A25" w:rsidRDefault="00BD4A25" w:rsidP="008820DA">
      <w:pPr>
        <w:pStyle w:val="ContactInfo"/>
        <w:rPr>
          <w:lang w:bidi="ar-EG"/>
        </w:rPr>
      </w:pPr>
    </w:p>
    <w:p w14:paraId="672E341D" w14:textId="77777777" w:rsidR="00BD4A25" w:rsidRDefault="00BD4A25" w:rsidP="008820DA">
      <w:pPr>
        <w:pStyle w:val="ContactInfo"/>
        <w:rPr>
          <w:lang w:bidi="ar-EG"/>
        </w:rPr>
      </w:pPr>
    </w:p>
    <w:p w14:paraId="6D651C06" w14:textId="77777777" w:rsidR="00BD4A25" w:rsidRDefault="00BD4A25" w:rsidP="008820DA">
      <w:pPr>
        <w:pStyle w:val="ContactInfo"/>
        <w:rPr>
          <w:lang w:bidi="ar-EG"/>
        </w:rPr>
      </w:pPr>
    </w:p>
    <w:p w14:paraId="6D04CF3A" w14:textId="77777777" w:rsidR="00BD4A25" w:rsidRDefault="00BD4A25" w:rsidP="008820DA">
      <w:pPr>
        <w:pStyle w:val="ContactInfo"/>
        <w:rPr>
          <w:lang w:bidi="ar-EG"/>
        </w:rPr>
      </w:pPr>
    </w:p>
    <w:p w14:paraId="473CD1EA" w14:textId="77777777" w:rsidR="00BD4A25" w:rsidRDefault="00BD4A25" w:rsidP="00BD4A25">
      <w:pPr>
        <w:pStyle w:val="Title"/>
        <w:rPr>
          <w:sz w:val="96"/>
          <w:szCs w:val="28"/>
        </w:rPr>
      </w:pPr>
    </w:p>
    <w:p w14:paraId="034DD1C8" w14:textId="77777777" w:rsidR="00BD4A25" w:rsidRDefault="00BD4A25" w:rsidP="00BD4A25">
      <w:pPr>
        <w:pStyle w:val="Title"/>
        <w:rPr>
          <w:sz w:val="96"/>
          <w:szCs w:val="28"/>
        </w:rPr>
      </w:pPr>
    </w:p>
    <w:p w14:paraId="5B759BFA" w14:textId="77777777" w:rsidR="00BD4A25" w:rsidRDefault="00BD4A25" w:rsidP="00BD4A25">
      <w:pPr>
        <w:pStyle w:val="Title"/>
        <w:rPr>
          <w:sz w:val="96"/>
          <w:szCs w:val="28"/>
        </w:rPr>
      </w:pPr>
    </w:p>
    <w:p w14:paraId="49EDBA1C" w14:textId="096DAE2F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4</w:t>
      </w:r>
      <w:r>
        <w:rPr>
          <w:sz w:val="96"/>
          <w:szCs w:val="28"/>
        </w:rPr>
        <w:t>) Homework</w:t>
      </w:r>
    </w:p>
    <w:p w14:paraId="3D5A2B53" w14:textId="77777777" w:rsidR="00BD4A25" w:rsidRDefault="00BD4A25" w:rsidP="008820DA">
      <w:pPr>
        <w:pStyle w:val="ContactInfo"/>
        <w:rPr>
          <w:lang w:bidi="ar-EG"/>
        </w:rPr>
      </w:pPr>
    </w:p>
    <w:p w14:paraId="4FF116E1" w14:textId="77777777" w:rsidR="0032789F" w:rsidRDefault="0032789F" w:rsidP="008820DA">
      <w:pPr>
        <w:pStyle w:val="ContactInfo"/>
        <w:rPr>
          <w:lang w:bidi="ar-EG"/>
        </w:rPr>
      </w:pPr>
    </w:p>
    <w:p w14:paraId="0E8F444A" w14:textId="77777777" w:rsidR="0032789F" w:rsidRDefault="0032789F" w:rsidP="008820DA">
      <w:pPr>
        <w:pStyle w:val="ContactInfo"/>
        <w:rPr>
          <w:lang w:bidi="ar-EG"/>
        </w:rPr>
      </w:pPr>
    </w:p>
    <w:p w14:paraId="69576D82" w14:textId="77777777" w:rsidR="0032789F" w:rsidRDefault="0032789F" w:rsidP="008820DA">
      <w:pPr>
        <w:pStyle w:val="ContactInfo"/>
        <w:rPr>
          <w:lang w:bidi="ar-EG"/>
        </w:rPr>
      </w:pPr>
    </w:p>
    <w:p w14:paraId="58447FEE" w14:textId="77777777" w:rsidR="0032789F" w:rsidRDefault="0032789F" w:rsidP="008820DA">
      <w:pPr>
        <w:pStyle w:val="ContactInfo"/>
        <w:rPr>
          <w:lang w:bidi="ar-EG"/>
        </w:rPr>
      </w:pPr>
    </w:p>
    <w:p w14:paraId="526A6928" w14:textId="77777777" w:rsidR="0032789F" w:rsidRDefault="0032789F" w:rsidP="008820DA">
      <w:pPr>
        <w:pStyle w:val="ContactInfo"/>
        <w:rPr>
          <w:lang w:bidi="ar-EG"/>
        </w:rPr>
      </w:pPr>
    </w:p>
    <w:p w14:paraId="5BEF1655" w14:textId="77777777" w:rsidR="0032789F" w:rsidRDefault="0032789F" w:rsidP="008820DA">
      <w:pPr>
        <w:pStyle w:val="ContactInfo"/>
        <w:rPr>
          <w:lang w:bidi="ar-EG"/>
        </w:rPr>
      </w:pPr>
    </w:p>
    <w:p w14:paraId="565A1221" w14:textId="3ACBC2A1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35F67A06" wp14:editId="336733A9">
            <wp:extent cx="5274310" cy="4664710"/>
            <wp:effectExtent l="0" t="0" r="2540" b="2540"/>
            <wp:docPr id="5489464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6446" name="Picture 5489464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6BEE" w14:textId="1CAC6615" w:rsidR="0032789F" w:rsidRDefault="0032789F" w:rsidP="0032789F">
      <w:pPr>
        <w:pStyle w:val="Title"/>
      </w:pPr>
      <w:r>
        <w:t>Week 4</w:t>
      </w:r>
    </w:p>
    <w:p w14:paraId="4150B9A3" w14:textId="50EE6A5F" w:rsidR="0032789F" w:rsidRDefault="0032789F" w:rsidP="0032789F">
      <w:pPr>
        <w:pStyle w:val="Subtitle"/>
      </w:pPr>
      <w:r>
        <w:t>MOON</w:t>
      </w:r>
    </w:p>
    <w:p w14:paraId="686B7A12" w14:textId="77777777" w:rsidR="0032789F" w:rsidRPr="00D5413C" w:rsidRDefault="0032789F" w:rsidP="0032789F">
      <w:pPr>
        <w:pStyle w:val="Subtitle"/>
        <w:jc w:val="left"/>
      </w:pPr>
    </w:p>
    <w:p w14:paraId="7E36F48E" w14:textId="025B9360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5FB8F9F5" w14:textId="77777777" w:rsidR="0032789F" w:rsidRDefault="0032789F" w:rsidP="008820DA">
      <w:pPr>
        <w:pStyle w:val="ContactInfo"/>
        <w:rPr>
          <w:lang w:bidi="ar-EG"/>
        </w:rPr>
      </w:pPr>
    </w:p>
    <w:p w14:paraId="4119208E" w14:textId="77777777" w:rsidR="0032789F" w:rsidRDefault="0032789F" w:rsidP="008820DA">
      <w:pPr>
        <w:pStyle w:val="ContactInfo"/>
        <w:rPr>
          <w:lang w:bidi="ar-EG"/>
        </w:rPr>
      </w:pPr>
    </w:p>
    <w:p w14:paraId="4DA73AB4" w14:textId="77777777" w:rsidR="0032789F" w:rsidRDefault="0032789F" w:rsidP="008820DA">
      <w:pPr>
        <w:pStyle w:val="ContactInfo"/>
        <w:rPr>
          <w:lang w:bidi="ar-EG"/>
        </w:rPr>
      </w:pPr>
    </w:p>
    <w:p w14:paraId="15B31D79" w14:textId="77777777" w:rsidR="0032789F" w:rsidRDefault="0032789F" w:rsidP="008820DA">
      <w:pPr>
        <w:pStyle w:val="ContactInfo"/>
        <w:rPr>
          <w:lang w:bidi="ar-EG"/>
        </w:rPr>
      </w:pPr>
    </w:p>
    <w:p w14:paraId="70B7A87A" w14:textId="77777777" w:rsidR="0032789F" w:rsidRDefault="0032789F" w:rsidP="008820DA">
      <w:pPr>
        <w:pStyle w:val="ContactInfo"/>
        <w:rPr>
          <w:lang w:bidi="ar-EG"/>
        </w:rPr>
      </w:pPr>
    </w:p>
    <w:p w14:paraId="0985B523" w14:textId="77777777" w:rsidR="0032789F" w:rsidRDefault="0032789F" w:rsidP="008820DA">
      <w:pPr>
        <w:pStyle w:val="ContactInfo"/>
        <w:rPr>
          <w:lang w:bidi="ar-EG"/>
        </w:rPr>
      </w:pPr>
    </w:p>
    <w:p w14:paraId="56AE0A22" w14:textId="77777777" w:rsidR="0032789F" w:rsidRDefault="0032789F" w:rsidP="008820DA">
      <w:pPr>
        <w:pStyle w:val="ContactInfo"/>
        <w:rPr>
          <w:lang w:bidi="ar-EG"/>
        </w:rPr>
      </w:pPr>
    </w:p>
    <w:p w14:paraId="20B75D7F" w14:textId="77777777" w:rsidR="0032789F" w:rsidRDefault="0032789F" w:rsidP="008820DA">
      <w:pPr>
        <w:pStyle w:val="ContactInfo"/>
        <w:rPr>
          <w:lang w:bidi="ar-EG"/>
        </w:rPr>
      </w:pPr>
    </w:p>
    <w:p w14:paraId="1ED783A8" w14:textId="77777777" w:rsidR="0032789F" w:rsidRDefault="0032789F" w:rsidP="008820DA">
      <w:pPr>
        <w:pStyle w:val="ContactInfo"/>
        <w:rPr>
          <w:lang w:bidi="ar-EG"/>
        </w:rPr>
      </w:pPr>
    </w:p>
    <w:p w14:paraId="29C168DD" w14:textId="77777777" w:rsidR="0032789F" w:rsidRDefault="0032789F" w:rsidP="008820DA">
      <w:pPr>
        <w:pStyle w:val="ContactInfo"/>
        <w:rPr>
          <w:lang w:bidi="ar-EG"/>
        </w:rPr>
      </w:pPr>
    </w:p>
    <w:p w14:paraId="73A851CD" w14:textId="77777777" w:rsidR="0032789F" w:rsidRDefault="0032789F" w:rsidP="008820DA">
      <w:pPr>
        <w:pStyle w:val="ContactInfo"/>
        <w:rPr>
          <w:lang w:bidi="ar-EG"/>
        </w:rPr>
      </w:pPr>
    </w:p>
    <w:p w14:paraId="7702C9F9" w14:textId="77777777" w:rsidR="0032789F" w:rsidRDefault="0032789F" w:rsidP="008820DA">
      <w:pPr>
        <w:pStyle w:val="ContactInfo"/>
        <w:rPr>
          <w:lang w:bidi="ar-EG"/>
        </w:rPr>
      </w:pPr>
    </w:p>
    <w:p w14:paraId="1C9C34F7" w14:textId="53C477C0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3332E2E8" wp14:editId="69F31948">
            <wp:extent cx="5274310" cy="4655185"/>
            <wp:effectExtent l="0" t="0" r="2540" b="0"/>
            <wp:docPr id="1670056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65" name="Picture 1670056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AE8" w14:textId="77777777" w:rsidR="0032789F" w:rsidRDefault="0032789F" w:rsidP="0032789F">
      <w:pPr>
        <w:pStyle w:val="Title"/>
      </w:pPr>
      <w:r>
        <w:t>Week 4</w:t>
      </w:r>
    </w:p>
    <w:p w14:paraId="724B9271" w14:textId="292DA416" w:rsidR="0032789F" w:rsidRDefault="0032789F" w:rsidP="0032789F">
      <w:pPr>
        <w:pStyle w:val="Subtitle"/>
      </w:pPr>
      <w:r>
        <w:t>MOON SKy</w:t>
      </w:r>
    </w:p>
    <w:p w14:paraId="583DE2EC" w14:textId="77777777" w:rsidR="0032789F" w:rsidRPr="00D5413C" w:rsidRDefault="0032789F" w:rsidP="0032789F">
      <w:pPr>
        <w:pStyle w:val="Subtitle"/>
        <w:jc w:val="left"/>
      </w:pPr>
    </w:p>
    <w:p w14:paraId="59376AE6" w14:textId="1AC28176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6B5DA0A7" w14:textId="77777777" w:rsidR="0032789F" w:rsidRDefault="0032789F" w:rsidP="008820DA">
      <w:pPr>
        <w:pStyle w:val="ContactInfo"/>
        <w:rPr>
          <w:lang w:bidi="ar-EG"/>
        </w:rPr>
      </w:pPr>
    </w:p>
    <w:p w14:paraId="36F724FB" w14:textId="77777777" w:rsidR="0032789F" w:rsidRDefault="0032789F" w:rsidP="008820DA">
      <w:pPr>
        <w:pStyle w:val="ContactInfo"/>
        <w:rPr>
          <w:lang w:bidi="ar-EG"/>
        </w:rPr>
      </w:pPr>
    </w:p>
    <w:p w14:paraId="72676576" w14:textId="77777777" w:rsidR="0032789F" w:rsidRDefault="0032789F" w:rsidP="008820DA">
      <w:pPr>
        <w:pStyle w:val="ContactInfo"/>
        <w:rPr>
          <w:lang w:bidi="ar-EG"/>
        </w:rPr>
      </w:pPr>
    </w:p>
    <w:p w14:paraId="07A93BCF" w14:textId="77777777" w:rsidR="0032789F" w:rsidRDefault="0032789F" w:rsidP="008820DA">
      <w:pPr>
        <w:pStyle w:val="ContactInfo"/>
        <w:rPr>
          <w:lang w:bidi="ar-EG"/>
        </w:rPr>
      </w:pPr>
    </w:p>
    <w:p w14:paraId="70CF8921" w14:textId="77777777" w:rsidR="0032789F" w:rsidRDefault="0032789F" w:rsidP="008820DA">
      <w:pPr>
        <w:pStyle w:val="ContactInfo"/>
        <w:rPr>
          <w:lang w:bidi="ar-EG"/>
        </w:rPr>
      </w:pPr>
    </w:p>
    <w:p w14:paraId="1AB131AB" w14:textId="77777777" w:rsidR="0032789F" w:rsidRDefault="0032789F" w:rsidP="008820DA">
      <w:pPr>
        <w:pStyle w:val="ContactInfo"/>
        <w:rPr>
          <w:lang w:bidi="ar-EG"/>
        </w:rPr>
      </w:pPr>
    </w:p>
    <w:p w14:paraId="7F6BEB34" w14:textId="77777777" w:rsidR="0032789F" w:rsidRDefault="0032789F" w:rsidP="008820DA">
      <w:pPr>
        <w:pStyle w:val="ContactInfo"/>
        <w:rPr>
          <w:lang w:bidi="ar-EG"/>
        </w:rPr>
      </w:pPr>
    </w:p>
    <w:p w14:paraId="16EBF605" w14:textId="77777777" w:rsidR="0032789F" w:rsidRDefault="0032789F" w:rsidP="008820DA">
      <w:pPr>
        <w:pStyle w:val="ContactInfo"/>
        <w:rPr>
          <w:lang w:bidi="ar-EG"/>
        </w:rPr>
      </w:pPr>
    </w:p>
    <w:p w14:paraId="2E420126" w14:textId="77777777" w:rsidR="0032789F" w:rsidRDefault="0032789F" w:rsidP="008820DA">
      <w:pPr>
        <w:pStyle w:val="ContactInfo"/>
        <w:rPr>
          <w:lang w:bidi="ar-EG"/>
        </w:rPr>
      </w:pPr>
    </w:p>
    <w:p w14:paraId="7BA9A3E8" w14:textId="77777777" w:rsidR="0032789F" w:rsidRDefault="0032789F" w:rsidP="008820DA">
      <w:pPr>
        <w:pStyle w:val="ContactInfo"/>
        <w:rPr>
          <w:lang w:bidi="ar-EG"/>
        </w:rPr>
      </w:pPr>
    </w:p>
    <w:p w14:paraId="025C355A" w14:textId="77777777" w:rsidR="0032789F" w:rsidRDefault="0032789F" w:rsidP="008820DA">
      <w:pPr>
        <w:pStyle w:val="ContactInfo"/>
        <w:rPr>
          <w:lang w:bidi="ar-EG"/>
        </w:rPr>
      </w:pPr>
    </w:p>
    <w:p w14:paraId="516DFD70" w14:textId="77777777" w:rsidR="0032789F" w:rsidRDefault="0032789F" w:rsidP="008820DA">
      <w:pPr>
        <w:pStyle w:val="ContactInfo"/>
        <w:rPr>
          <w:lang w:bidi="ar-EG"/>
        </w:rPr>
      </w:pPr>
    </w:p>
    <w:p w14:paraId="3CD57102" w14:textId="421AF061" w:rsidR="0032789F" w:rsidRPr="008B5277" w:rsidRDefault="0032789F" w:rsidP="0032789F">
      <w:pPr>
        <w:pStyle w:val="Photo"/>
      </w:pPr>
      <w:r>
        <w:rPr>
          <w:noProof/>
        </w:rPr>
        <w:lastRenderedPageBreak/>
        <w:drawing>
          <wp:inline distT="0" distB="0" distL="0" distR="0" wp14:anchorId="1E849DCB" wp14:editId="76D22E24">
            <wp:extent cx="5274310" cy="4672965"/>
            <wp:effectExtent l="0" t="0" r="2540" b="0"/>
            <wp:docPr id="1114494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94220" name="Picture 11144942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FBE" w14:textId="77777777" w:rsidR="0032789F" w:rsidRDefault="0032789F" w:rsidP="0032789F">
      <w:pPr>
        <w:pStyle w:val="Title"/>
      </w:pPr>
      <w:r>
        <w:t>Week 4</w:t>
      </w:r>
    </w:p>
    <w:p w14:paraId="08FD79F2" w14:textId="7D5A8A37" w:rsidR="0032789F" w:rsidRDefault="0032789F" w:rsidP="0032789F">
      <w:pPr>
        <w:pStyle w:val="Subtitle"/>
      </w:pPr>
      <w:r>
        <w:t>spiral</w:t>
      </w:r>
    </w:p>
    <w:p w14:paraId="7F3BFE4B" w14:textId="77777777" w:rsidR="0032789F" w:rsidRPr="00D5413C" w:rsidRDefault="0032789F" w:rsidP="0032789F">
      <w:pPr>
        <w:pStyle w:val="Subtitle"/>
        <w:jc w:val="left"/>
      </w:pPr>
    </w:p>
    <w:p w14:paraId="3B978B17" w14:textId="527306D7" w:rsidR="0032789F" w:rsidRDefault="00BD4A25" w:rsidP="0032789F">
      <w:pPr>
        <w:pStyle w:val="ContactInfo"/>
      </w:pPr>
      <w:r>
        <w:t>Genius Smart Education</w:t>
      </w:r>
      <w:r w:rsidR="0032789F">
        <w:rPr>
          <w:lang w:val="en-GB" w:bidi="en-GB"/>
        </w:rPr>
        <w:t xml:space="preserve"> | </w:t>
      </w:r>
      <w:r w:rsidR="0032789F">
        <w:t>Python Level 1</w:t>
      </w:r>
      <w:r w:rsidR="0032789F">
        <w:rPr>
          <w:lang w:val="en-GB" w:bidi="en-GB"/>
        </w:rPr>
        <w:t xml:space="preserve"> | </w:t>
      </w:r>
      <w:r w:rsidR="0032789F">
        <w:t>2025-2-4</w:t>
      </w:r>
    </w:p>
    <w:p w14:paraId="44C4614C" w14:textId="77777777" w:rsidR="0032789F" w:rsidRDefault="0032789F" w:rsidP="008820DA">
      <w:pPr>
        <w:pStyle w:val="ContactInfo"/>
        <w:rPr>
          <w:lang w:bidi="ar-EG"/>
        </w:rPr>
      </w:pPr>
    </w:p>
    <w:p w14:paraId="6844B829" w14:textId="77777777" w:rsidR="00C81807" w:rsidRDefault="00C81807" w:rsidP="008820DA">
      <w:pPr>
        <w:pStyle w:val="ContactInfo"/>
        <w:rPr>
          <w:lang w:bidi="ar-EG"/>
        </w:rPr>
      </w:pPr>
    </w:p>
    <w:p w14:paraId="293E660B" w14:textId="77777777" w:rsidR="00C81807" w:rsidRDefault="00C81807" w:rsidP="008820DA">
      <w:pPr>
        <w:pStyle w:val="ContactInfo"/>
        <w:rPr>
          <w:lang w:bidi="ar-EG"/>
        </w:rPr>
      </w:pPr>
    </w:p>
    <w:p w14:paraId="1EF3F1D4" w14:textId="77777777" w:rsidR="00C81807" w:rsidRDefault="00C81807" w:rsidP="008820DA">
      <w:pPr>
        <w:pStyle w:val="ContactInfo"/>
        <w:rPr>
          <w:lang w:bidi="ar-EG"/>
        </w:rPr>
      </w:pPr>
    </w:p>
    <w:p w14:paraId="4B94CD09" w14:textId="77777777" w:rsidR="00C81807" w:rsidRDefault="00C81807" w:rsidP="008820DA">
      <w:pPr>
        <w:pStyle w:val="ContactInfo"/>
        <w:rPr>
          <w:lang w:bidi="ar-EG"/>
        </w:rPr>
      </w:pPr>
    </w:p>
    <w:p w14:paraId="341B7BC3" w14:textId="01B9E900" w:rsidR="00C81807" w:rsidRDefault="00C81807" w:rsidP="008820DA">
      <w:pPr>
        <w:pStyle w:val="ContactInfo"/>
        <w:rPr>
          <w:lang w:bidi="ar-EG"/>
        </w:rPr>
      </w:pPr>
    </w:p>
    <w:p w14:paraId="542C5481" w14:textId="77777777" w:rsidR="00C81807" w:rsidRDefault="00C81807">
      <w:pPr>
        <w:rPr>
          <w:lang w:bidi="ar-EG"/>
        </w:rPr>
      </w:pPr>
      <w:r>
        <w:rPr>
          <w:lang w:bidi="ar-EG"/>
        </w:rPr>
        <w:br w:type="page"/>
      </w:r>
    </w:p>
    <w:p w14:paraId="0E91C9E0" w14:textId="77777777" w:rsidR="00BD4A25" w:rsidRDefault="00BD4A25" w:rsidP="00BD4A25">
      <w:pPr>
        <w:pStyle w:val="Title"/>
        <w:rPr>
          <w:sz w:val="96"/>
          <w:szCs w:val="28"/>
        </w:rPr>
      </w:pPr>
    </w:p>
    <w:p w14:paraId="654E5B11" w14:textId="77777777" w:rsidR="00BD4A25" w:rsidRDefault="00BD4A25" w:rsidP="00BD4A25">
      <w:pPr>
        <w:pStyle w:val="Title"/>
        <w:rPr>
          <w:sz w:val="96"/>
          <w:szCs w:val="28"/>
        </w:rPr>
      </w:pPr>
    </w:p>
    <w:p w14:paraId="05DEF9B1" w14:textId="77777777" w:rsidR="00BD4A25" w:rsidRDefault="00BD4A25" w:rsidP="00BD4A25">
      <w:pPr>
        <w:pStyle w:val="Title"/>
        <w:rPr>
          <w:sz w:val="96"/>
          <w:szCs w:val="28"/>
        </w:rPr>
      </w:pPr>
    </w:p>
    <w:p w14:paraId="1A836D41" w14:textId="4C50D3C2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5</w:t>
      </w:r>
      <w:r>
        <w:rPr>
          <w:sz w:val="96"/>
          <w:szCs w:val="28"/>
        </w:rPr>
        <w:t>) Homework</w:t>
      </w:r>
    </w:p>
    <w:p w14:paraId="747B3CFD" w14:textId="11663EC9" w:rsidR="00C81807" w:rsidRDefault="00C81807" w:rsidP="00C81807">
      <w:pPr>
        <w:pStyle w:val="Title"/>
      </w:pPr>
      <w:r>
        <w:rPr>
          <w:lang w:bidi="ar-EG"/>
        </w:rPr>
        <w:br w:type="page"/>
      </w:r>
    </w:p>
    <w:p w14:paraId="47B72FB2" w14:textId="77777777" w:rsidR="009D0443" w:rsidRDefault="009D0443" w:rsidP="00C81807">
      <w:pPr>
        <w:pStyle w:val="Photo"/>
      </w:pPr>
    </w:p>
    <w:p w14:paraId="01B2C405" w14:textId="7F71B199" w:rsidR="00C81807" w:rsidRPr="008B5277" w:rsidRDefault="00C81807" w:rsidP="00C81807">
      <w:pPr>
        <w:pStyle w:val="Photo"/>
      </w:pPr>
      <w:r>
        <w:rPr>
          <w:noProof/>
        </w:rPr>
        <w:drawing>
          <wp:inline distT="0" distB="0" distL="0" distR="0" wp14:anchorId="3DAA40E9" wp14:editId="4F8A159C">
            <wp:extent cx="5274310" cy="4665345"/>
            <wp:effectExtent l="0" t="0" r="2540" b="1905"/>
            <wp:docPr id="16411415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1565" name="Picture 16411415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079" w14:textId="169CA734" w:rsidR="00C81807" w:rsidRDefault="00C81807" w:rsidP="00C81807">
      <w:pPr>
        <w:pStyle w:val="Title"/>
      </w:pPr>
      <w:r>
        <w:t>Week 5</w:t>
      </w:r>
    </w:p>
    <w:p w14:paraId="791725B0" w14:textId="37C1B3CF" w:rsidR="00C81807" w:rsidRDefault="00C81807" w:rsidP="00C81807">
      <w:pPr>
        <w:pStyle w:val="Subtitle"/>
      </w:pPr>
      <w:r>
        <w:t>Pokemon</w:t>
      </w:r>
    </w:p>
    <w:p w14:paraId="080DB8B8" w14:textId="77777777" w:rsidR="00C81807" w:rsidRPr="00D5413C" w:rsidRDefault="00C81807" w:rsidP="00C81807">
      <w:pPr>
        <w:pStyle w:val="Subtitle"/>
        <w:jc w:val="left"/>
      </w:pPr>
    </w:p>
    <w:p w14:paraId="11740DFD" w14:textId="4BC2E4DF" w:rsidR="00C81807" w:rsidRDefault="00BD4A25" w:rsidP="00C81807">
      <w:pPr>
        <w:pStyle w:val="ContactInfo"/>
      </w:pPr>
      <w:r>
        <w:t>Genius Smart Education</w:t>
      </w:r>
      <w:r w:rsidR="00C81807">
        <w:rPr>
          <w:lang w:val="en-GB" w:bidi="en-GB"/>
        </w:rPr>
        <w:t xml:space="preserve"> | </w:t>
      </w:r>
      <w:r w:rsidR="00C81807">
        <w:t>Python Level 1</w:t>
      </w:r>
      <w:r w:rsidR="00C81807">
        <w:rPr>
          <w:lang w:val="en-GB" w:bidi="en-GB"/>
        </w:rPr>
        <w:t xml:space="preserve"> | </w:t>
      </w:r>
      <w:r w:rsidR="00C81807">
        <w:t>2025-2-4</w:t>
      </w:r>
    </w:p>
    <w:p w14:paraId="5971E6DE" w14:textId="77777777" w:rsidR="00C81807" w:rsidRDefault="00C81807" w:rsidP="008820DA">
      <w:pPr>
        <w:pStyle w:val="ContactInfo"/>
        <w:rPr>
          <w:lang w:bidi="ar-EG"/>
        </w:rPr>
      </w:pPr>
    </w:p>
    <w:p w14:paraId="5A04F513" w14:textId="77777777" w:rsidR="00C81807" w:rsidRDefault="00C81807" w:rsidP="008820DA">
      <w:pPr>
        <w:pStyle w:val="ContactInfo"/>
        <w:rPr>
          <w:lang w:bidi="ar-EG"/>
        </w:rPr>
      </w:pPr>
    </w:p>
    <w:p w14:paraId="02532E4C" w14:textId="77777777" w:rsidR="00C81807" w:rsidRDefault="00C81807" w:rsidP="008820DA">
      <w:pPr>
        <w:pStyle w:val="ContactInfo"/>
        <w:rPr>
          <w:lang w:bidi="ar-EG"/>
        </w:rPr>
      </w:pPr>
    </w:p>
    <w:p w14:paraId="14D0130C" w14:textId="77777777" w:rsidR="00C81807" w:rsidRDefault="00C81807" w:rsidP="008820DA">
      <w:pPr>
        <w:pStyle w:val="ContactInfo"/>
        <w:rPr>
          <w:lang w:bidi="ar-EG"/>
        </w:rPr>
      </w:pPr>
    </w:p>
    <w:p w14:paraId="3C06AB01" w14:textId="77777777" w:rsidR="00C81807" w:rsidRDefault="00C81807" w:rsidP="008820DA">
      <w:pPr>
        <w:pStyle w:val="ContactInfo"/>
        <w:rPr>
          <w:lang w:bidi="ar-EG"/>
        </w:rPr>
      </w:pPr>
    </w:p>
    <w:p w14:paraId="7FC479FF" w14:textId="77777777" w:rsidR="00C81807" w:rsidRDefault="00C81807" w:rsidP="008820DA">
      <w:pPr>
        <w:pStyle w:val="ContactInfo"/>
        <w:rPr>
          <w:lang w:bidi="ar-EG"/>
        </w:rPr>
      </w:pPr>
    </w:p>
    <w:p w14:paraId="3E82F056" w14:textId="77777777" w:rsidR="00C81807" w:rsidRDefault="00C81807" w:rsidP="008820DA">
      <w:pPr>
        <w:pStyle w:val="ContactInfo"/>
        <w:rPr>
          <w:lang w:bidi="ar-EG"/>
        </w:rPr>
      </w:pPr>
    </w:p>
    <w:p w14:paraId="4AB84215" w14:textId="77777777" w:rsidR="00C81807" w:rsidRDefault="00C81807" w:rsidP="00C81807">
      <w:pPr>
        <w:pStyle w:val="Photo"/>
      </w:pPr>
    </w:p>
    <w:p w14:paraId="40456CBE" w14:textId="77777777" w:rsidR="00C81807" w:rsidRDefault="00C81807" w:rsidP="00C81807">
      <w:pPr>
        <w:pStyle w:val="Photo"/>
      </w:pPr>
    </w:p>
    <w:p w14:paraId="64D17A85" w14:textId="77777777" w:rsidR="00C81807" w:rsidRDefault="00C81807" w:rsidP="00C81807">
      <w:pPr>
        <w:pStyle w:val="Photo"/>
      </w:pPr>
    </w:p>
    <w:p w14:paraId="299ADDAE" w14:textId="77777777" w:rsidR="00C81807" w:rsidRDefault="00C81807" w:rsidP="00C81807">
      <w:pPr>
        <w:pStyle w:val="Photo"/>
      </w:pPr>
    </w:p>
    <w:p w14:paraId="1DB1F57B" w14:textId="77777777" w:rsidR="00C81807" w:rsidRDefault="00C81807" w:rsidP="00C81807">
      <w:pPr>
        <w:pStyle w:val="Photo"/>
      </w:pPr>
    </w:p>
    <w:p w14:paraId="208862FE" w14:textId="35371874" w:rsidR="00C81807" w:rsidRPr="008B5277" w:rsidRDefault="00C81807" w:rsidP="00C81807">
      <w:pPr>
        <w:pStyle w:val="Photo"/>
      </w:pPr>
      <w:r>
        <w:rPr>
          <w:noProof/>
        </w:rPr>
        <w:drawing>
          <wp:inline distT="0" distB="0" distL="0" distR="0" wp14:anchorId="1C56A695" wp14:editId="1C168BBF">
            <wp:extent cx="5274310" cy="4662805"/>
            <wp:effectExtent l="0" t="0" r="2540" b="4445"/>
            <wp:docPr id="13281781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8108" name="Picture 13281781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D30" w14:textId="77777777" w:rsidR="00C81807" w:rsidRDefault="00C81807" w:rsidP="00C81807">
      <w:pPr>
        <w:pStyle w:val="Title"/>
      </w:pPr>
      <w:r>
        <w:t>Week 5</w:t>
      </w:r>
    </w:p>
    <w:p w14:paraId="614B85C7" w14:textId="4B2EEBBC" w:rsidR="00C81807" w:rsidRDefault="00C81807" w:rsidP="00C81807">
      <w:pPr>
        <w:pStyle w:val="Subtitle"/>
      </w:pPr>
      <w:r>
        <w:t>watermalon</w:t>
      </w:r>
    </w:p>
    <w:p w14:paraId="29581E1A" w14:textId="77777777" w:rsidR="00C81807" w:rsidRPr="00D5413C" w:rsidRDefault="00C81807" w:rsidP="00C81807">
      <w:pPr>
        <w:pStyle w:val="Subtitle"/>
        <w:jc w:val="left"/>
      </w:pPr>
    </w:p>
    <w:p w14:paraId="34879A1F" w14:textId="5489C810" w:rsidR="00C81807" w:rsidRDefault="00BD4A25" w:rsidP="00C81807">
      <w:pPr>
        <w:pStyle w:val="ContactInfo"/>
      </w:pPr>
      <w:r>
        <w:t>Genius Smart Education</w:t>
      </w:r>
      <w:r w:rsidR="00C81807">
        <w:rPr>
          <w:lang w:val="en-GB" w:bidi="en-GB"/>
        </w:rPr>
        <w:t xml:space="preserve"> | </w:t>
      </w:r>
      <w:r w:rsidR="00C81807">
        <w:t>Python Level 1</w:t>
      </w:r>
      <w:r w:rsidR="00C81807">
        <w:rPr>
          <w:lang w:val="en-GB" w:bidi="en-GB"/>
        </w:rPr>
        <w:t xml:space="preserve"> | </w:t>
      </w:r>
      <w:r w:rsidR="00C81807">
        <w:t>2025-2-4</w:t>
      </w:r>
    </w:p>
    <w:p w14:paraId="544C0FB5" w14:textId="77777777" w:rsidR="00C81807" w:rsidRDefault="00C81807" w:rsidP="008820DA">
      <w:pPr>
        <w:pStyle w:val="ContactInfo"/>
        <w:rPr>
          <w:lang w:bidi="ar-EG"/>
        </w:rPr>
      </w:pPr>
    </w:p>
    <w:p w14:paraId="3DB56E22" w14:textId="77777777" w:rsidR="00C81807" w:rsidRDefault="00C81807" w:rsidP="008820DA">
      <w:pPr>
        <w:pStyle w:val="ContactInfo"/>
        <w:rPr>
          <w:lang w:bidi="ar-EG"/>
        </w:rPr>
      </w:pPr>
    </w:p>
    <w:p w14:paraId="145378C6" w14:textId="77777777" w:rsidR="00C81807" w:rsidRDefault="00C81807" w:rsidP="008820DA">
      <w:pPr>
        <w:pStyle w:val="ContactInfo"/>
        <w:rPr>
          <w:lang w:bidi="ar-EG"/>
        </w:rPr>
      </w:pPr>
    </w:p>
    <w:p w14:paraId="6373C328" w14:textId="77777777" w:rsidR="00C81807" w:rsidRDefault="00C81807" w:rsidP="008820DA">
      <w:pPr>
        <w:pStyle w:val="ContactInfo"/>
        <w:rPr>
          <w:lang w:bidi="ar-EG"/>
        </w:rPr>
      </w:pPr>
    </w:p>
    <w:p w14:paraId="46D321B3" w14:textId="77777777" w:rsidR="00C81807" w:rsidRDefault="00C81807" w:rsidP="008820DA">
      <w:pPr>
        <w:pStyle w:val="ContactInfo"/>
        <w:rPr>
          <w:lang w:bidi="ar-EG"/>
        </w:rPr>
      </w:pPr>
    </w:p>
    <w:p w14:paraId="78AE5F62" w14:textId="77777777" w:rsidR="00C81807" w:rsidRDefault="00C81807" w:rsidP="008820DA">
      <w:pPr>
        <w:pStyle w:val="ContactInfo"/>
        <w:rPr>
          <w:lang w:bidi="ar-EG"/>
        </w:rPr>
      </w:pPr>
    </w:p>
    <w:p w14:paraId="6D03A8CE" w14:textId="77777777" w:rsidR="00C81807" w:rsidRDefault="00C81807" w:rsidP="008820DA">
      <w:pPr>
        <w:pStyle w:val="ContactInfo"/>
        <w:rPr>
          <w:lang w:bidi="ar-EG"/>
        </w:rPr>
      </w:pPr>
    </w:p>
    <w:p w14:paraId="1FEB1D36" w14:textId="77777777" w:rsidR="00C81807" w:rsidRDefault="00C81807" w:rsidP="008820DA">
      <w:pPr>
        <w:pStyle w:val="ContactInfo"/>
        <w:rPr>
          <w:lang w:bidi="ar-EG"/>
        </w:rPr>
      </w:pPr>
    </w:p>
    <w:p w14:paraId="1472B1C4" w14:textId="77777777" w:rsidR="00C81807" w:rsidRDefault="00C81807" w:rsidP="008820DA">
      <w:pPr>
        <w:pStyle w:val="ContactInfo"/>
        <w:rPr>
          <w:lang w:bidi="ar-EG"/>
        </w:rPr>
      </w:pPr>
    </w:p>
    <w:p w14:paraId="53045D60" w14:textId="77777777" w:rsidR="00C81807" w:rsidRDefault="00C81807" w:rsidP="008820DA">
      <w:pPr>
        <w:pStyle w:val="ContactInfo"/>
        <w:rPr>
          <w:lang w:bidi="ar-EG"/>
        </w:rPr>
      </w:pPr>
    </w:p>
    <w:p w14:paraId="610DBD73" w14:textId="77777777" w:rsidR="00C81807" w:rsidRDefault="00C81807" w:rsidP="008820DA">
      <w:pPr>
        <w:pStyle w:val="ContactInfo"/>
        <w:rPr>
          <w:lang w:bidi="ar-EG"/>
        </w:rPr>
      </w:pPr>
    </w:p>
    <w:p w14:paraId="09DB7D3C" w14:textId="77777777" w:rsidR="00C81807" w:rsidRDefault="00C81807" w:rsidP="00C81807">
      <w:pPr>
        <w:pStyle w:val="ContactInfo"/>
        <w:jc w:val="left"/>
        <w:rPr>
          <w:lang w:bidi="ar-EG"/>
        </w:rPr>
      </w:pPr>
    </w:p>
    <w:p w14:paraId="77679195" w14:textId="1DBF2BC4" w:rsidR="00C81807" w:rsidRPr="008B5277" w:rsidRDefault="00C81807" w:rsidP="00C81807">
      <w:pPr>
        <w:pStyle w:val="Photo"/>
      </w:pPr>
      <w:r>
        <w:rPr>
          <w:noProof/>
        </w:rPr>
        <w:drawing>
          <wp:inline distT="0" distB="0" distL="0" distR="0" wp14:anchorId="49FEB5CD" wp14:editId="68DE9AF1">
            <wp:extent cx="5274310" cy="4665345"/>
            <wp:effectExtent l="0" t="0" r="2540" b="1905"/>
            <wp:docPr id="16031672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7222" name="Picture 16031672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F6C4" w14:textId="77777777" w:rsidR="00C81807" w:rsidRDefault="00C81807" w:rsidP="00C81807">
      <w:pPr>
        <w:pStyle w:val="Title"/>
      </w:pPr>
      <w:r>
        <w:t>Week 5</w:t>
      </w:r>
    </w:p>
    <w:p w14:paraId="192F9DF0" w14:textId="7949292A" w:rsidR="00C81807" w:rsidRDefault="00C81807" w:rsidP="00C81807">
      <w:pPr>
        <w:pStyle w:val="Subtitle"/>
      </w:pPr>
      <w:r>
        <w:t xml:space="preserve">sqaure using </w:t>
      </w:r>
      <w:r w:rsidRPr="00322335">
        <w:rPr>
          <w:highlight w:val="cyan"/>
        </w:rPr>
        <w:t>write</w:t>
      </w:r>
      <w:r>
        <w:t xml:space="preserve"> method and </w:t>
      </w:r>
      <w:r w:rsidRPr="00322335">
        <w:rPr>
          <w:highlight w:val="cyan"/>
        </w:rPr>
        <w:t>clear</w:t>
      </w:r>
      <w:r>
        <w:t xml:space="preserve"> method</w:t>
      </w:r>
    </w:p>
    <w:p w14:paraId="52CAC6C5" w14:textId="77777777" w:rsidR="00C81807" w:rsidRPr="00D5413C" w:rsidRDefault="00C81807" w:rsidP="00C81807">
      <w:pPr>
        <w:pStyle w:val="Subtitle"/>
        <w:jc w:val="left"/>
      </w:pPr>
    </w:p>
    <w:p w14:paraId="48385174" w14:textId="05E80BF0" w:rsidR="00C81807" w:rsidRDefault="00BD4A25" w:rsidP="00C81807">
      <w:pPr>
        <w:pStyle w:val="ContactInfo"/>
      </w:pPr>
      <w:r>
        <w:t>Genius Smart Education</w:t>
      </w:r>
      <w:r w:rsidR="00C81807">
        <w:rPr>
          <w:lang w:val="en-GB" w:bidi="en-GB"/>
        </w:rPr>
        <w:t xml:space="preserve"> | </w:t>
      </w:r>
      <w:r w:rsidR="00C81807">
        <w:t>Python Level 1</w:t>
      </w:r>
      <w:r w:rsidR="00C81807">
        <w:rPr>
          <w:lang w:val="en-GB" w:bidi="en-GB"/>
        </w:rPr>
        <w:t xml:space="preserve"> | </w:t>
      </w:r>
      <w:r w:rsidR="00C81807">
        <w:t>2025-2-4</w:t>
      </w:r>
    </w:p>
    <w:p w14:paraId="3A129EEC" w14:textId="77777777" w:rsidR="00C81807" w:rsidRDefault="00C81807" w:rsidP="008820DA">
      <w:pPr>
        <w:pStyle w:val="ContactInfo"/>
        <w:rPr>
          <w:lang w:bidi="ar-EG"/>
        </w:rPr>
      </w:pPr>
    </w:p>
    <w:p w14:paraId="2F3EF0BA" w14:textId="77777777" w:rsidR="00B44B4F" w:rsidRDefault="00B44B4F" w:rsidP="008820DA">
      <w:pPr>
        <w:pStyle w:val="ContactInfo"/>
        <w:rPr>
          <w:lang w:bidi="ar-EG"/>
        </w:rPr>
      </w:pPr>
    </w:p>
    <w:p w14:paraId="68BF700A" w14:textId="77777777" w:rsidR="00BD4A25" w:rsidRDefault="00BD4A25" w:rsidP="008820DA">
      <w:pPr>
        <w:pStyle w:val="ContactInfo"/>
        <w:rPr>
          <w:lang w:bidi="ar-EG"/>
        </w:rPr>
      </w:pPr>
    </w:p>
    <w:p w14:paraId="38D72719" w14:textId="77777777" w:rsidR="00BD4A25" w:rsidRDefault="00BD4A25" w:rsidP="008820DA">
      <w:pPr>
        <w:pStyle w:val="ContactInfo"/>
        <w:rPr>
          <w:lang w:bidi="ar-EG"/>
        </w:rPr>
      </w:pPr>
    </w:p>
    <w:p w14:paraId="779CF09F" w14:textId="77777777" w:rsidR="00BD4A25" w:rsidRDefault="00BD4A25" w:rsidP="008820DA">
      <w:pPr>
        <w:pStyle w:val="ContactInfo"/>
        <w:rPr>
          <w:lang w:bidi="ar-EG"/>
        </w:rPr>
      </w:pPr>
    </w:p>
    <w:p w14:paraId="4347AF57" w14:textId="77777777" w:rsidR="00BD4A25" w:rsidRDefault="00BD4A25" w:rsidP="008820DA">
      <w:pPr>
        <w:pStyle w:val="ContactInfo"/>
        <w:rPr>
          <w:lang w:bidi="ar-EG"/>
        </w:rPr>
      </w:pPr>
    </w:p>
    <w:p w14:paraId="1D1FD4AA" w14:textId="77777777" w:rsidR="00BD4A25" w:rsidRDefault="00BD4A25" w:rsidP="008820DA">
      <w:pPr>
        <w:pStyle w:val="ContactInfo"/>
        <w:rPr>
          <w:lang w:bidi="ar-EG"/>
        </w:rPr>
      </w:pPr>
    </w:p>
    <w:p w14:paraId="2E206594" w14:textId="77777777" w:rsidR="00BD4A25" w:rsidRDefault="00BD4A25" w:rsidP="008820DA">
      <w:pPr>
        <w:pStyle w:val="ContactInfo"/>
        <w:rPr>
          <w:lang w:bidi="ar-EG"/>
        </w:rPr>
      </w:pPr>
    </w:p>
    <w:p w14:paraId="26C285AA" w14:textId="77777777" w:rsidR="00BD4A25" w:rsidRDefault="00BD4A25" w:rsidP="008820DA">
      <w:pPr>
        <w:pStyle w:val="ContactInfo"/>
        <w:rPr>
          <w:lang w:bidi="ar-EG"/>
        </w:rPr>
      </w:pPr>
    </w:p>
    <w:p w14:paraId="6AC3DBFD" w14:textId="77777777" w:rsidR="00BD4A25" w:rsidRDefault="00BD4A25" w:rsidP="008820DA">
      <w:pPr>
        <w:pStyle w:val="ContactInfo"/>
        <w:rPr>
          <w:lang w:bidi="ar-EG"/>
        </w:rPr>
      </w:pPr>
    </w:p>
    <w:p w14:paraId="5BC24AB7" w14:textId="77777777" w:rsidR="00BD4A25" w:rsidRDefault="00BD4A25" w:rsidP="008820DA">
      <w:pPr>
        <w:pStyle w:val="ContactInfo"/>
        <w:rPr>
          <w:lang w:bidi="ar-EG"/>
        </w:rPr>
      </w:pPr>
    </w:p>
    <w:p w14:paraId="01B8646E" w14:textId="77777777" w:rsidR="00BD4A25" w:rsidRDefault="00BD4A25" w:rsidP="00BD4A25">
      <w:pPr>
        <w:pStyle w:val="Title"/>
        <w:rPr>
          <w:sz w:val="96"/>
          <w:szCs w:val="28"/>
        </w:rPr>
      </w:pPr>
    </w:p>
    <w:p w14:paraId="19F16E62" w14:textId="77777777" w:rsidR="00BD4A25" w:rsidRDefault="00BD4A25" w:rsidP="00BD4A25">
      <w:pPr>
        <w:pStyle w:val="Title"/>
        <w:rPr>
          <w:sz w:val="96"/>
          <w:szCs w:val="28"/>
        </w:rPr>
      </w:pPr>
    </w:p>
    <w:p w14:paraId="5E2475B3" w14:textId="77777777" w:rsidR="00BD4A25" w:rsidRDefault="00BD4A25" w:rsidP="00BD4A25">
      <w:pPr>
        <w:pStyle w:val="Title"/>
        <w:rPr>
          <w:sz w:val="96"/>
          <w:szCs w:val="28"/>
        </w:rPr>
      </w:pPr>
    </w:p>
    <w:p w14:paraId="37C44B8A" w14:textId="5C5E9882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6</w:t>
      </w:r>
      <w:r>
        <w:rPr>
          <w:sz w:val="96"/>
          <w:szCs w:val="28"/>
        </w:rPr>
        <w:t>) Homework</w:t>
      </w:r>
    </w:p>
    <w:p w14:paraId="28773EFE" w14:textId="77777777" w:rsidR="00BD4A25" w:rsidRDefault="00BD4A25" w:rsidP="008820DA">
      <w:pPr>
        <w:pStyle w:val="ContactInfo"/>
        <w:rPr>
          <w:lang w:bidi="ar-EG"/>
        </w:rPr>
      </w:pPr>
    </w:p>
    <w:p w14:paraId="1FF8E0DC" w14:textId="77777777" w:rsidR="00B44B4F" w:rsidRDefault="00B44B4F" w:rsidP="008820DA">
      <w:pPr>
        <w:pStyle w:val="ContactInfo"/>
        <w:rPr>
          <w:lang w:bidi="ar-EG"/>
        </w:rPr>
      </w:pPr>
    </w:p>
    <w:p w14:paraId="3B304A77" w14:textId="77777777" w:rsidR="00B44B4F" w:rsidRDefault="00B44B4F" w:rsidP="008820DA">
      <w:pPr>
        <w:pStyle w:val="ContactInfo"/>
        <w:rPr>
          <w:lang w:bidi="ar-EG"/>
        </w:rPr>
      </w:pPr>
    </w:p>
    <w:p w14:paraId="5A871C84" w14:textId="77777777" w:rsidR="00B44B4F" w:rsidRDefault="00B44B4F" w:rsidP="008820DA">
      <w:pPr>
        <w:pStyle w:val="ContactInfo"/>
        <w:rPr>
          <w:lang w:bidi="ar-EG"/>
        </w:rPr>
      </w:pPr>
    </w:p>
    <w:p w14:paraId="0A474166" w14:textId="77777777" w:rsidR="00B44B4F" w:rsidRDefault="00B44B4F" w:rsidP="008820DA">
      <w:pPr>
        <w:pStyle w:val="ContactInfo"/>
        <w:rPr>
          <w:lang w:bidi="ar-EG"/>
        </w:rPr>
      </w:pPr>
    </w:p>
    <w:p w14:paraId="47524BB3" w14:textId="77777777" w:rsidR="00B44B4F" w:rsidRDefault="00B44B4F" w:rsidP="008820DA">
      <w:pPr>
        <w:pStyle w:val="ContactInfo"/>
        <w:rPr>
          <w:lang w:bidi="ar-EG"/>
        </w:rPr>
      </w:pPr>
    </w:p>
    <w:p w14:paraId="1215B595" w14:textId="77777777" w:rsidR="00B44B4F" w:rsidRDefault="00B44B4F" w:rsidP="008820DA">
      <w:pPr>
        <w:pStyle w:val="ContactInfo"/>
        <w:rPr>
          <w:lang w:bidi="ar-EG"/>
        </w:rPr>
      </w:pPr>
    </w:p>
    <w:p w14:paraId="6FBEA687" w14:textId="77777777" w:rsidR="00B44B4F" w:rsidRDefault="00B44B4F" w:rsidP="008820DA">
      <w:pPr>
        <w:pStyle w:val="ContactInfo"/>
        <w:rPr>
          <w:lang w:bidi="ar-EG"/>
        </w:rPr>
      </w:pPr>
    </w:p>
    <w:p w14:paraId="02FC93F6" w14:textId="5AC5B017" w:rsidR="00B44B4F" w:rsidRPr="008B5277" w:rsidRDefault="00B44B4F" w:rsidP="00B44B4F">
      <w:pPr>
        <w:pStyle w:val="Photo"/>
      </w:pPr>
      <w:r>
        <w:rPr>
          <w:noProof/>
        </w:rPr>
        <w:lastRenderedPageBreak/>
        <w:drawing>
          <wp:inline distT="0" distB="0" distL="0" distR="0" wp14:anchorId="6D014C9A" wp14:editId="3E78F402">
            <wp:extent cx="5274310" cy="4656455"/>
            <wp:effectExtent l="0" t="0" r="2540" b="0"/>
            <wp:docPr id="19125650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5002" name="Picture 19125650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39D" w14:textId="434238DF" w:rsidR="00B44B4F" w:rsidRDefault="00B44B4F" w:rsidP="00B44B4F">
      <w:pPr>
        <w:pStyle w:val="Title"/>
      </w:pPr>
      <w:r>
        <w:t xml:space="preserve">Week </w:t>
      </w:r>
      <w:r w:rsidR="00F15777">
        <w:t>6</w:t>
      </w:r>
    </w:p>
    <w:p w14:paraId="525CCE0F" w14:textId="3867D0BC" w:rsidR="00B44B4F" w:rsidRDefault="00B44B4F" w:rsidP="00B44B4F">
      <w:pPr>
        <w:pStyle w:val="Subtitle"/>
      </w:pPr>
      <w:r>
        <w:t>Drawer progrm</w:t>
      </w:r>
    </w:p>
    <w:p w14:paraId="03D36880" w14:textId="77777777" w:rsidR="00072D14" w:rsidRPr="00072D14" w:rsidRDefault="00072D14" w:rsidP="00B44B4F">
      <w:pPr>
        <w:pStyle w:val="Subtitle"/>
        <w:rPr>
          <w:b/>
          <w:bCs/>
        </w:rPr>
      </w:pPr>
    </w:p>
    <w:p w14:paraId="5C2E247A" w14:textId="10B400CA" w:rsidR="00B44B4F" w:rsidRPr="00072D14" w:rsidRDefault="00B44B4F" w:rsidP="00B44B4F">
      <w:pPr>
        <w:pStyle w:val="Subtitle"/>
        <w:rPr>
          <w:b/>
          <w:bCs/>
        </w:rPr>
      </w:pPr>
      <w:r w:rsidRPr="00072D14">
        <w:rPr>
          <w:b/>
          <w:bCs/>
        </w:rPr>
        <w:t>using letters:</w:t>
      </w:r>
    </w:p>
    <w:p w14:paraId="2D6E3435" w14:textId="58875E01" w:rsidR="00B44B4F" w:rsidRPr="00072D14" w:rsidRDefault="00B44B4F" w:rsidP="00B44B4F">
      <w:pPr>
        <w:pStyle w:val="Subtitle"/>
        <w:rPr>
          <w:b/>
          <w:bCs/>
        </w:rPr>
      </w:pPr>
      <w:r w:rsidRPr="00322335">
        <w:rPr>
          <w:b/>
          <w:bCs/>
          <w:highlight w:val="yellow"/>
        </w:rPr>
        <w:t>s</w:t>
      </w:r>
      <w:r w:rsidRPr="00072D14">
        <w:rPr>
          <w:b/>
          <w:bCs/>
        </w:rPr>
        <w:t>-&gt; square</w:t>
      </w:r>
    </w:p>
    <w:p w14:paraId="5D85877C" w14:textId="0806CA1B" w:rsidR="00B44B4F" w:rsidRPr="00072D14" w:rsidRDefault="00B44B4F" w:rsidP="00B44B4F">
      <w:pPr>
        <w:pStyle w:val="Subtitle"/>
        <w:rPr>
          <w:b/>
          <w:bCs/>
        </w:rPr>
      </w:pPr>
      <w:r w:rsidRPr="00322335">
        <w:rPr>
          <w:b/>
          <w:bCs/>
          <w:highlight w:val="yellow"/>
        </w:rPr>
        <w:t>r</w:t>
      </w:r>
      <w:r w:rsidRPr="00072D14">
        <w:rPr>
          <w:b/>
          <w:bCs/>
        </w:rPr>
        <w:t xml:space="preserve"> -&gt; rectangle</w:t>
      </w:r>
    </w:p>
    <w:p w14:paraId="73A7578F" w14:textId="64BD6C37" w:rsidR="00B44B4F" w:rsidRPr="00072D14" w:rsidRDefault="00B44B4F" w:rsidP="00B44B4F">
      <w:pPr>
        <w:pStyle w:val="Subtitle"/>
        <w:rPr>
          <w:b/>
          <w:bCs/>
        </w:rPr>
      </w:pPr>
      <w:r w:rsidRPr="00322335">
        <w:rPr>
          <w:b/>
          <w:bCs/>
          <w:highlight w:val="yellow"/>
        </w:rPr>
        <w:t>t</w:t>
      </w:r>
      <w:r w:rsidRPr="00072D14">
        <w:rPr>
          <w:b/>
          <w:bCs/>
        </w:rPr>
        <w:t xml:space="preserve"> -&gt; Triangle</w:t>
      </w:r>
    </w:p>
    <w:p w14:paraId="1B72D168" w14:textId="457D7DE1" w:rsidR="00B44B4F" w:rsidRPr="00072D14" w:rsidRDefault="00B44B4F" w:rsidP="00B44B4F">
      <w:pPr>
        <w:pStyle w:val="Subtitle"/>
        <w:rPr>
          <w:b/>
          <w:bCs/>
        </w:rPr>
      </w:pPr>
      <w:r w:rsidRPr="00322335">
        <w:rPr>
          <w:b/>
          <w:bCs/>
          <w:highlight w:val="yellow"/>
        </w:rPr>
        <w:t>space</w:t>
      </w:r>
      <w:r w:rsidRPr="00072D14">
        <w:rPr>
          <w:b/>
          <w:bCs/>
        </w:rPr>
        <w:t xml:space="preserve"> -&gt; clear</w:t>
      </w:r>
    </w:p>
    <w:p w14:paraId="4D5A05FE" w14:textId="77777777" w:rsidR="00B44B4F" w:rsidRPr="00D5413C" w:rsidRDefault="00B44B4F" w:rsidP="00B44B4F">
      <w:pPr>
        <w:pStyle w:val="Subtitle"/>
        <w:jc w:val="left"/>
      </w:pPr>
    </w:p>
    <w:p w14:paraId="11A4B45F" w14:textId="5AC1EE90" w:rsidR="00B44B4F" w:rsidRDefault="00BD4A25" w:rsidP="00B44B4F">
      <w:pPr>
        <w:pStyle w:val="ContactInfo"/>
      </w:pPr>
      <w:r>
        <w:t>Genius Smart Education</w:t>
      </w:r>
      <w:r w:rsidR="00B44B4F">
        <w:rPr>
          <w:lang w:val="en-GB" w:bidi="en-GB"/>
        </w:rPr>
        <w:t xml:space="preserve"> | </w:t>
      </w:r>
      <w:r w:rsidR="00B44B4F">
        <w:t>Python Level 1</w:t>
      </w:r>
      <w:r w:rsidR="00B44B4F">
        <w:rPr>
          <w:lang w:val="en-GB" w:bidi="en-GB"/>
        </w:rPr>
        <w:t xml:space="preserve"> | </w:t>
      </w:r>
      <w:r w:rsidR="00B44B4F">
        <w:t>2025-2-4</w:t>
      </w:r>
    </w:p>
    <w:p w14:paraId="3B1AD3CA" w14:textId="77777777" w:rsidR="00B44B4F" w:rsidRDefault="00B44B4F" w:rsidP="008820DA">
      <w:pPr>
        <w:pStyle w:val="ContactInfo"/>
        <w:rPr>
          <w:lang w:bidi="ar-EG"/>
        </w:rPr>
      </w:pPr>
    </w:p>
    <w:p w14:paraId="399681D5" w14:textId="77777777" w:rsidR="00B44B4F" w:rsidRDefault="00B44B4F" w:rsidP="008820DA">
      <w:pPr>
        <w:pStyle w:val="ContactInfo"/>
        <w:rPr>
          <w:lang w:bidi="ar-EG"/>
        </w:rPr>
      </w:pPr>
    </w:p>
    <w:p w14:paraId="30B78A45" w14:textId="77777777" w:rsidR="00B44B4F" w:rsidRDefault="00B44B4F" w:rsidP="008820DA">
      <w:pPr>
        <w:pStyle w:val="ContactInfo"/>
        <w:rPr>
          <w:lang w:bidi="ar-EG"/>
        </w:rPr>
      </w:pPr>
    </w:p>
    <w:p w14:paraId="0FA0D829" w14:textId="77777777" w:rsidR="00BD4A25" w:rsidRDefault="00BD4A25" w:rsidP="008820DA">
      <w:pPr>
        <w:pStyle w:val="ContactInfo"/>
        <w:rPr>
          <w:lang w:bidi="ar-EG"/>
        </w:rPr>
      </w:pPr>
    </w:p>
    <w:p w14:paraId="6D151808" w14:textId="77777777" w:rsidR="00BD4A25" w:rsidRDefault="00BD4A25" w:rsidP="008820DA">
      <w:pPr>
        <w:pStyle w:val="ContactInfo"/>
        <w:rPr>
          <w:lang w:bidi="ar-EG"/>
        </w:rPr>
      </w:pPr>
    </w:p>
    <w:p w14:paraId="7D05531B" w14:textId="77777777" w:rsidR="00BD4A25" w:rsidRDefault="00BD4A25" w:rsidP="00BD4A25">
      <w:pPr>
        <w:pStyle w:val="Title"/>
        <w:rPr>
          <w:sz w:val="96"/>
          <w:szCs w:val="28"/>
        </w:rPr>
      </w:pPr>
    </w:p>
    <w:p w14:paraId="50523A5A" w14:textId="77777777" w:rsidR="00BD4A25" w:rsidRDefault="00BD4A25" w:rsidP="00BD4A25">
      <w:pPr>
        <w:pStyle w:val="Title"/>
        <w:rPr>
          <w:sz w:val="96"/>
          <w:szCs w:val="28"/>
        </w:rPr>
      </w:pPr>
    </w:p>
    <w:p w14:paraId="7D957F29" w14:textId="77777777" w:rsidR="00BD4A25" w:rsidRDefault="00BD4A25" w:rsidP="00BD4A25">
      <w:pPr>
        <w:pStyle w:val="Title"/>
        <w:rPr>
          <w:sz w:val="96"/>
          <w:szCs w:val="28"/>
        </w:rPr>
      </w:pPr>
    </w:p>
    <w:p w14:paraId="6B3C3A62" w14:textId="21D72650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7</w:t>
      </w:r>
      <w:r>
        <w:rPr>
          <w:sz w:val="96"/>
          <w:szCs w:val="28"/>
        </w:rPr>
        <w:t>) Homework</w:t>
      </w:r>
    </w:p>
    <w:p w14:paraId="270B7146" w14:textId="77777777" w:rsidR="00BD4A25" w:rsidRDefault="00BD4A25" w:rsidP="008820DA">
      <w:pPr>
        <w:pStyle w:val="ContactInfo"/>
        <w:rPr>
          <w:lang w:bidi="ar-EG"/>
        </w:rPr>
      </w:pPr>
    </w:p>
    <w:p w14:paraId="198B8D89" w14:textId="77777777" w:rsidR="00B44B4F" w:rsidRDefault="00B44B4F" w:rsidP="008820DA">
      <w:pPr>
        <w:pStyle w:val="ContactInfo"/>
        <w:rPr>
          <w:lang w:bidi="ar-EG"/>
        </w:rPr>
      </w:pPr>
    </w:p>
    <w:p w14:paraId="2F1F34D8" w14:textId="77777777" w:rsidR="00B44B4F" w:rsidRDefault="00B44B4F" w:rsidP="008820DA">
      <w:pPr>
        <w:pStyle w:val="ContactInfo"/>
        <w:rPr>
          <w:lang w:bidi="ar-EG"/>
        </w:rPr>
      </w:pPr>
    </w:p>
    <w:p w14:paraId="0189A49D" w14:textId="77777777" w:rsidR="00B44B4F" w:rsidRDefault="00B44B4F" w:rsidP="008820DA">
      <w:pPr>
        <w:pStyle w:val="ContactInfo"/>
        <w:rPr>
          <w:lang w:bidi="ar-EG"/>
        </w:rPr>
      </w:pPr>
    </w:p>
    <w:p w14:paraId="62B24928" w14:textId="352B7978" w:rsidR="00F15777" w:rsidRPr="008B5277" w:rsidRDefault="00F15777" w:rsidP="00F15777">
      <w:pPr>
        <w:pStyle w:val="Photo"/>
      </w:pPr>
      <w:r>
        <w:rPr>
          <w:noProof/>
        </w:rPr>
        <w:lastRenderedPageBreak/>
        <w:drawing>
          <wp:inline distT="0" distB="0" distL="0" distR="0" wp14:anchorId="5FDFD359" wp14:editId="662EFBA1">
            <wp:extent cx="5274310" cy="4671695"/>
            <wp:effectExtent l="0" t="0" r="2540" b="0"/>
            <wp:docPr id="20108301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0132" name="Picture 20108301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3F4" w14:textId="737EF984" w:rsidR="00F15777" w:rsidRPr="00F15777" w:rsidRDefault="00F15777" w:rsidP="00F15777">
      <w:pPr>
        <w:pStyle w:val="Title"/>
      </w:pPr>
      <w:r>
        <w:t>Week 7</w:t>
      </w:r>
    </w:p>
    <w:p w14:paraId="54A0BCCE" w14:textId="2432400B" w:rsidR="00F15777" w:rsidRDefault="00F15777" w:rsidP="00F15777">
      <w:pPr>
        <w:pStyle w:val="Subtitle"/>
        <w:spacing w:line="240" w:lineRule="auto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Home</w:t>
      </w:r>
      <w:r w:rsidR="00322335">
        <w:rPr>
          <w:b/>
          <w:bCs/>
          <w:sz w:val="28"/>
          <w:szCs w:val="24"/>
          <w:lang w:val="en-GB"/>
        </w:rPr>
        <w:t xml:space="preserve"> using functions</w:t>
      </w:r>
    </w:p>
    <w:p w14:paraId="2CC406AB" w14:textId="77777777" w:rsidR="00072D14" w:rsidRPr="00072D14" w:rsidRDefault="00072D14" w:rsidP="00F15777">
      <w:pPr>
        <w:pStyle w:val="Subtitle"/>
        <w:spacing w:line="240" w:lineRule="auto"/>
        <w:rPr>
          <w:b/>
          <w:bCs/>
          <w:sz w:val="28"/>
          <w:szCs w:val="24"/>
          <w:lang w:val="en-GB"/>
        </w:rPr>
      </w:pPr>
    </w:p>
    <w:p w14:paraId="78F11ABA" w14:textId="6FF2E74F" w:rsidR="00F15777" w:rsidRPr="00322335" w:rsidRDefault="00F15777" w:rsidP="00F15777">
      <w:pPr>
        <w:pStyle w:val="Subtitle"/>
        <w:spacing w:line="240" w:lineRule="auto"/>
        <w:rPr>
          <w:b/>
          <w:bCs/>
          <w:sz w:val="20"/>
          <w:szCs w:val="18"/>
          <w:highlight w:val="yellow"/>
          <w:lang w:val="en-GB"/>
        </w:rPr>
      </w:pPr>
      <w:r w:rsidRPr="00322335">
        <w:rPr>
          <w:b/>
          <w:bCs/>
          <w:sz w:val="20"/>
          <w:szCs w:val="18"/>
          <w:highlight w:val="yellow"/>
          <w:lang w:val="en-GB"/>
        </w:rPr>
        <w:t>def move_</w:t>
      </w:r>
      <w:proofErr w:type="gramStart"/>
      <w:r w:rsidRPr="00322335">
        <w:rPr>
          <w:b/>
          <w:bCs/>
          <w:sz w:val="20"/>
          <w:szCs w:val="18"/>
          <w:highlight w:val="yellow"/>
          <w:lang w:val="en-GB"/>
        </w:rPr>
        <w:t>to(</w:t>
      </w:r>
      <w:proofErr w:type="gramEnd"/>
      <w:r w:rsidRPr="00322335">
        <w:rPr>
          <w:b/>
          <w:bCs/>
          <w:sz w:val="20"/>
          <w:szCs w:val="18"/>
          <w:highlight w:val="yellow"/>
          <w:lang w:val="en-GB"/>
        </w:rPr>
        <w:t>x, y):</w:t>
      </w:r>
    </w:p>
    <w:p w14:paraId="549B5871" w14:textId="77777777" w:rsidR="00F15777" w:rsidRPr="00322335" w:rsidRDefault="00F15777" w:rsidP="00F15777">
      <w:pPr>
        <w:pStyle w:val="Subtitle"/>
        <w:spacing w:line="240" w:lineRule="auto"/>
        <w:rPr>
          <w:b/>
          <w:bCs/>
          <w:sz w:val="20"/>
          <w:szCs w:val="18"/>
          <w:highlight w:val="yellow"/>
          <w:lang w:val="en-GB"/>
        </w:rPr>
      </w:pPr>
    </w:p>
    <w:p w14:paraId="475553FC" w14:textId="2FA07CEA" w:rsidR="00F15777" w:rsidRPr="00322335" w:rsidRDefault="00F15777" w:rsidP="00F15777">
      <w:pPr>
        <w:pStyle w:val="Subtitle"/>
        <w:spacing w:line="240" w:lineRule="auto"/>
        <w:rPr>
          <w:b/>
          <w:bCs/>
          <w:sz w:val="20"/>
          <w:szCs w:val="18"/>
          <w:highlight w:val="yellow"/>
          <w:lang w:val="en-GB"/>
        </w:rPr>
      </w:pPr>
      <w:r w:rsidRPr="00322335">
        <w:rPr>
          <w:b/>
          <w:bCs/>
          <w:sz w:val="20"/>
          <w:szCs w:val="18"/>
          <w:highlight w:val="yellow"/>
          <w:lang w:val="en-GB"/>
        </w:rPr>
        <w:t>def draw_</w:t>
      </w:r>
      <w:proofErr w:type="gramStart"/>
      <w:r w:rsidRPr="00322335">
        <w:rPr>
          <w:b/>
          <w:bCs/>
          <w:sz w:val="20"/>
          <w:szCs w:val="18"/>
          <w:highlight w:val="yellow"/>
          <w:lang w:val="en-GB"/>
        </w:rPr>
        <w:t>square(</w:t>
      </w:r>
      <w:proofErr w:type="gramEnd"/>
      <w:r w:rsidRPr="00322335">
        <w:rPr>
          <w:b/>
          <w:bCs/>
          <w:sz w:val="20"/>
          <w:szCs w:val="18"/>
          <w:highlight w:val="yellow"/>
          <w:lang w:val="en-GB"/>
        </w:rPr>
        <w:t>x, y, length):</w:t>
      </w:r>
    </w:p>
    <w:p w14:paraId="2F83B254" w14:textId="77777777" w:rsidR="00F15777" w:rsidRPr="00322335" w:rsidRDefault="00F15777" w:rsidP="00F15777">
      <w:pPr>
        <w:pStyle w:val="Subtitle"/>
        <w:spacing w:line="240" w:lineRule="auto"/>
        <w:rPr>
          <w:b/>
          <w:bCs/>
          <w:sz w:val="20"/>
          <w:szCs w:val="18"/>
          <w:highlight w:val="yellow"/>
          <w:lang w:val="en-GB"/>
        </w:rPr>
      </w:pPr>
    </w:p>
    <w:p w14:paraId="6A5D1ACD" w14:textId="77777777" w:rsidR="00F15777" w:rsidRPr="00F15777" w:rsidRDefault="00F15777" w:rsidP="00F15777">
      <w:pPr>
        <w:pStyle w:val="Subtitle"/>
        <w:spacing w:line="240" w:lineRule="auto"/>
        <w:rPr>
          <w:b/>
          <w:bCs/>
          <w:sz w:val="20"/>
          <w:szCs w:val="18"/>
          <w:lang w:val="en-GB"/>
        </w:rPr>
      </w:pPr>
      <w:r w:rsidRPr="00322335">
        <w:rPr>
          <w:b/>
          <w:bCs/>
          <w:sz w:val="20"/>
          <w:szCs w:val="18"/>
          <w:highlight w:val="yellow"/>
          <w:lang w:val="en-GB"/>
        </w:rPr>
        <w:t>def draw_</w:t>
      </w:r>
      <w:proofErr w:type="gramStart"/>
      <w:r w:rsidRPr="00322335">
        <w:rPr>
          <w:b/>
          <w:bCs/>
          <w:sz w:val="20"/>
          <w:szCs w:val="18"/>
          <w:highlight w:val="yellow"/>
          <w:lang w:val="en-GB"/>
        </w:rPr>
        <w:t>rectangle(</w:t>
      </w:r>
      <w:proofErr w:type="gramEnd"/>
      <w:r w:rsidRPr="00322335">
        <w:rPr>
          <w:b/>
          <w:bCs/>
          <w:sz w:val="20"/>
          <w:szCs w:val="18"/>
          <w:highlight w:val="yellow"/>
          <w:lang w:val="en-GB"/>
        </w:rPr>
        <w:t>x, y, length, width):</w:t>
      </w:r>
    </w:p>
    <w:p w14:paraId="2406B9AB" w14:textId="77777777" w:rsidR="00F15777" w:rsidRPr="00F15777" w:rsidRDefault="00F15777" w:rsidP="00F15777">
      <w:pPr>
        <w:pStyle w:val="Subtitle"/>
        <w:jc w:val="left"/>
        <w:rPr>
          <w:lang w:val="en-GB"/>
        </w:rPr>
      </w:pPr>
    </w:p>
    <w:p w14:paraId="310DA5F8" w14:textId="13FC5CAE" w:rsidR="00F15777" w:rsidRDefault="00BD4A25" w:rsidP="00F15777">
      <w:pPr>
        <w:pStyle w:val="ContactInfo"/>
      </w:pPr>
      <w:r>
        <w:t>Genius Smart Education</w:t>
      </w:r>
      <w:r w:rsidR="00F15777">
        <w:rPr>
          <w:lang w:val="en-GB" w:bidi="en-GB"/>
        </w:rPr>
        <w:t xml:space="preserve"> | </w:t>
      </w:r>
      <w:r w:rsidR="00F15777">
        <w:t>Python Level 1</w:t>
      </w:r>
      <w:r w:rsidR="00F15777">
        <w:rPr>
          <w:lang w:val="en-GB" w:bidi="en-GB"/>
        </w:rPr>
        <w:t xml:space="preserve"> | </w:t>
      </w:r>
      <w:r w:rsidR="00F15777">
        <w:t>2025-2-4</w:t>
      </w:r>
    </w:p>
    <w:p w14:paraId="7DCB43DB" w14:textId="77777777" w:rsidR="002846F7" w:rsidRDefault="002846F7" w:rsidP="00F15777">
      <w:pPr>
        <w:pStyle w:val="ContactInfo"/>
      </w:pPr>
    </w:p>
    <w:p w14:paraId="74B9F396" w14:textId="77777777" w:rsidR="002846F7" w:rsidRDefault="002846F7" w:rsidP="00F15777">
      <w:pPr>
        <w:pStyle w:val="ContactInfo"/>
      </w:pPr>
    </w:p>
    <w:p w14:paraId="757F6791" w14:textId="77777777" w:rsidR="002846F7" w:rsidRDefault="002846F7" w:rsidP="00F15777">
      <w:pPr>
        <w:pStyle w:val="ContactInfo"/>
      </w:pPr>
    </w:p>
    <w:p w14:paraId="43450AE8" w14:textId="77777777" w:rsidR="002846F7" w:rsidRDefault="002846F7" w:rsidP="00F15777">
      <w:pPr>
        <w:pStyle w:val="ContactInfo"/>
      </w:pPr>
    </w:p>
    <w:p w14:paraId="487A4704" w14:textId="5D24ADBE" w:rsidR="002846F7" w:rsidRPr="008B5277" w:rsidRDefault="002846F7" w:rsidP="002846F7">
      <w:pPr>
        <w:pStyle w:val="Photo"/>
      </w:pPr>
      <w:r>
        <w:rPr>
          <w:noProof/>
        </w:rPr>
        <w:lastRenderedPageBreak/>
        <w:drawing>
          <wp:inline distT="0" distB="0" distL="0" distR="0" wp14:anchorId="632A48A2" wp14:editId="20CB16D2">
            <wp:extent cx="4778154" cy="5082980"/>
            <wp:effectExtent l="0" t="0" r="3810" b="3810"/>
            <wp:docPr id="13335636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63644" name="Picture 13335636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065" w14:textId="77777777" w:rsidR="002846F7" w:rsidRDefault="002846F7" w:rsidP="002846F7">
      <w:pPr>
        <w:pStyle w:val="Title"/>
      </w:pPr>
      <w:r>
        <w:t>Week 7</w:t>
      </w:r>
    </w:p>
    <w:p w14:paraId="04E70B90" w14:textId="77777777" w:rsidR="00072D14" w:rsidRPr="00F15777" w:rsidRDefault="00072D14" w:rsidP="002846F7">
      <w:pPr>
        <w:pStyle w:val="Title"/>
      </w:pPr>
    </w:p>
    <w:p w14:paraId="5338B8DA" w14:textId="77777777" w:rsidR="002846F7" w:rsidRPr="00322335" w:rsidRDefault="002846F7" w:rsidP="002846F7">
      <w:pPr>
        <w:pStyle w:val="Subtitle"/>
        <w:spacing w:line="240" w:lineRule="auto"/>
        <w:rPr>
          <w:b/>
          <w:bCs/>
          <w:sz w:val="22"/>
          <w:szCs w:val="20"/>
          <w:highlight w:val="yellow"/>
          <w:lang w:val="en-GB"/>
        </w:rPr>
      </w:pPr>
      <w:r w:rsidRPr="00322335">
        <w:rPr>
          <w:b/>
          <w:bCs/>
          <w:sz w:val="22"/>
          <w:szCs w:val="20"/>
          <w:highlight w:val="yellow"/>
          <w:lang w:val="en-GB"/>
        </w:rPr>
        <w:t>def make_</w:t>
      </w:r>
      <w:proofErr w:type="gramStart"/>
      <w:r w:rsidRPr="00322335">
        <w:rPr>
          <w:b/>
          <w:bCs/>
          <w:sz w:val="22"/>
          <w:szCs w:val="20"/>
          <w:highlight w:val="yellow"/>
          <w:lang w:val="en-GB"/>
        </w:rPr>
        <w:t>turtle(</w:t>
      </w:r>
      <w:proofErr w:type="gramEnd"/>
      <w:r w:rsidRPr="00322335">
        <w:rPr>
          <w:b/>
          <w:bCs/>
          <w:sz w:val="22"/>
          <w:szCs w:val="20"/>
          <w:highlight w:val="yellow"/>
          <w:lang w:val="en-GB"/>
        </w:rPr>
        <w:t>shape, speed, color, fillcolor, pensize):</w:t>
      </w:r>
    </w:p>
    <w:p w14:paraId="0511D0BF" w14:textId="77777777" w:rsidR="002846F7" w:rsidRPr="00322335" w:rsidRDefault="002846F7" w:rsidP="002846F7">
      <w:pPr>
        <w:pStyle w:val="Subtitle"/>
        <w:spacing w:line="240" w:lineRule="auto"/>
        <w:rPr>
          <w:b/>
          <w:bCs/>
          <w:sz w:val="22"/>
          <w:szCs w:val="20"/>
          <w:highlight w:val="yellow"/>
          <w:lang w:val="en-GB"/>
        </w:rPr>
      </w:pPr>
    </w:p>
    <w:p w14:paraId="30ADA6CD" w14:textId="77777777" w:rsidR="002846F7" w:rsidRPr="002846F7" w:rsidRDefault="002846F7" w:rsidP="002846F7">
      <w:pPr>
        <w:pStyle w:val="Subtitle"/>
        <w:spacing w:line="240" w:lineRule="auto"/>
        <w:rPr>
          <w:b/>
          <w:bCs/>
          <w:sz w:val="22"/>
          <w:szCs w:val="20"/>
          <w:lang w:val="en-GB"/>
        </w:rPr>
      </w:pPr>
      <w:r w:rsidRPr="00322335">
        <w:rPr>
          <w:b/>
          <w:bCs/>
          <w:sz w:val="22"/>
          <w:szCs w:val="20"/>
          <w:highlight w:val="yellow"/>
          <w:lang w:val="en-GB"/>
        </w:rPr>
        <w:t>def make_</w:t>
      </w:r>
      <w:proofErr w:type="gramStart"/>
      <w:r w:rsidRPr="00322335">
        <w:rPr>
          <w:b/>
          <w:bCs/>
          <w:sz w:val="22"/>
          <w:szCs w:val="20"/>
          <w:highlight w:val="yellow"/>
          <w:lang w:val="en-GB"/>
        </w:rPr>
        <w:t>screen(</w:t>
      </w:r>
      <w:proofErr w:type="gramEnd"/>
      <w:r w:rsidRPr="00322335">
        <w:rPr>
          <w:b/>
          <w:bCs/>
          <w:sz w:val="22"/>
          <w:szCs w:val="20"/>
          <w:highlight w:val="yellow"/>
          <w:lang w:val="en-GB"/>
        </w:rPr>
        <w:t>title, bgcolor, width, height):</w:t>
      </w:r>
    </w:p>
    <w:p w14:paraId="06A4587C" w14:textId="77777777" w:rsidR="002846F7" w:rsidRPr="00F15777" w:rsidRDefault="002846F7" w:rsidP="002846F7">
      <w:pPr>
        <w:pStyle w:val="Subtitle"/>
        <w:jc w:val="left"/>
        <w:rPr>
          <w:lang w:val="en-GB"/>
        </w:rPr>
      </w:pPr>
    </w:p>
    <w:p w14:paraId="69E33BCD" w14:textId="5ED0FA2F" w:rsidR="002846F7" w:rsidRDefault="00BD4A25" w:rsidP="002846F7">
      <w:pPr>
        <w:pStyle w:val="ContactInfo"/>
      </w:pPr>
      <w:r>
        <w:t>Genius Smart Education</w:t>
      </w:r>
      <w:r w:rsidR="002846F7">
        <w:rPr>
          <w:lang w:val="en-GB" w:bidi="en-GB"/>
        </w:rPr>
        <w:t xml:space="preserve"> | </w:t>
      </w:r>
      <w:r w:rsidR="002846F7">
        <w:t>Python Level 1</w:t>
      </w:r>
      <w:r w:rsidR="002846F7">
        <w:rPr>
          <w:lang w:val="en-GB" w:bidi="en-GB"/>
        </w:rPr>
        <w:t xml:space="preserve"> | </w:t>
      </w:r>
      <w:r w:rsidR="002846F7">
        <w:t>2025-2-4</w:t>
      </w:r>
    </w:p>
    <w:p w14:paraId="6C23AB8A" w14:textId="77777777" w:rsidR="002846F7" w:rsidRDefault="002846F7" w:rsidP="002846F7">
      <w:pPr>
        <w:pStyle w:val="ContactInfo"/>
      </w:pPr>
    </w:p>
    <w:p w14:paraId="1683D409" w14:textId="77777777" w:rsidR="002846F7" w:rsidRDefault="002846F7" w:rsidP="002846F7">
      <w:pPr>
        <w:pStyle w:val="ContactInfo"/>
      </w:pPr>
    </w:p>
    <w:p w14:paraId="3580D97C" w14:textId="77777777" w:rsidR="002846F7" w:rsidRDefault="002846F7" w:rsidP="002846F7">
      <w:pPr>
        <w:pStyle w:val="ContactInfo"/>
      </w:pPr>
    </w:p>
    <w:p w14:paraId="610BDC1B" w14:textId="77777777" w:rsidR="00BD4A25" w:rsidRDefault="00BD4A25" w:rsidP="002846F7">
      <w:pPr>
        <w:pStyle w:val="ContactInfo"/>
      </w:pPr>
    </w:p>
    <w:p w14:paraId="099E0382" w14:textId="77777777" w:rsidR="00BD4A25" w:rsidRDefault="00BD4A25" w:rsidP="002846F7">
      <w:pPr>
        <w:pStyle w:val="ContactInfo"/>
      </w:pPr>
    </w:p>
    <w:p w14:paraId="4AD2CF4E" w14:textId="77777777" w:rsidR="00BD4A25" w:rsidRDefault="00BD4A25" w:rsidP="00BD4A25">
      <w:pPr>
        <w:pStyle w:val="Title"/>
        <w:rPr>
          <w:sz w:val="96"/>
          <w:szCs w:val="28"/>
        </w:rPr>
      </w:pPr>
    </w:p>
    <w:p w14:paraId="1467CDF6" w14:textId="77777777" w:rsidR="00BD4A25" w:rsidRDefault="00BD4A25" w:rsidP="00BD4A25">
      <w:pPr>
        <w:pStyle w:val="Title"/>
        <w:rPr>
          <w:sz w:val="96"/>
          <w:szCs w:val="28"/>
        </w:rPr>
      </w:pPr>
    </w:p>
    <w:p w14:paraId="6D551C0C" w14:textId="77777777" w:rsidR="00BD4A25" w:rsidRDefault="00BD4A25" w:rsidP="00BD4A25">
      <w:pPr>
        <w:pStyle w:val="Title"/>
        <w:rPr>
          <w:sz w:val="96"/>
          <w:szCs w:val="28"/>
        </w:rPr>
      </w:pPr>
    </w:p>
    <w:p w14:paraId="7521F5B6" w14:textId="0B116ED9" w:rsidR="00BD4A25" w:rsidRDefault="00BD4A25" w:rsidP="00BD4A25">
      <w:pPr>
        <w:pStyle w:val="Title"/>
        <w:rPr>
          <w:sz w:val="96"/>
          <w:szCs w:val="28"/>
        </w:rPr>
      </w:pPr>
      <w:r w:rsidRPr="00934E6F">
        <w:rPr>
          <w:sz w:val="96"/>
          <w:szCs w:val="28"/>
        </w:rPr>
        <w:t xml:space="preserve">Week </w:t>
      </w:r>
      <w:r>
        <w:rPr>
          <w:sz w:val="96"/>
          <w:szCs w:val="28"/>
        </w:rPr>
        <w:t>(</w:t>
      </w:r>
      <w:r>
        <w:rPr>
          <w:sz w:val="96"/>
          <w:szCs w:val="28"/>
        </w:rPr>
        <w:t>8</w:t>
      </w:r>
      <w:r>
        <w:rPr>
          <w:sz w:val="96"/>
          <w:szCs w:val="28"/>
        </w:rPr>
        <w:t>) Homework</w:t>
      </w:r>
    </w:p>
    <w:p w14:paraId="2D810CBF" w14:textId="77777777" w:rsidR="00BD4A25" w:rsidRDefault="00BD4A25" w:rsidP="002846F7">
      <w:pPr>
        <w:pStyle w:val="ContactInfo"/>
      </w:pPr>
    </w:p>
    <w:p w14:paraId="29F9A561" w14:textId="77777777" w:rsidR="002846F7" w:rsidRDefault="002846F7" w:rsidP="002846F7">
      <w:pPr>
        <w:pStyle w:val="ContactInfo"/>
      </w:pPr>
    </w:p>
    <w:p w14:paraId="60E7B333" w14:textId="77777777" w:rsidR="002846F7" w:rsidRDefault="002846F7" w:rsidP="002846F7">
      <w:pPr>
        <w:pStyle w:val="ContactInfo"/>
      </w:pPr>
    </w:p>
    <w:p w14:paraId="2F0B308B" w14:textId="77777777" w:rsidR="002846F7" w:rsidRDefault="002846F7" w:rsidP="002846F7">
      <w:pPr>
        <w:pStyle w:val="ContactInfo"/>
      </w:pPr>
    </w:p>
    <w:p w14:paraId="4DF844F5" w14:textId="77777777" w:rsidR="002846F7" w:rsidRDefault="002846F7" w:rsidP="00F15777">
      <w:pPr>
        <w:pStyle w:val="ContactInfo"/>
      </w:pPr>
    </w:p>
    <w:p w14:paraId="73A4F48E" w14:textId="77777777" w:rsidR="00F15777" w:rsidRDefault="00F15777" w:rsidP="00F15777">
      <w:pPr>
        <w:pStyle w:val="ContactInfo"/>
        <w:rPr>
          <w:lang w:bidi="ar-EG"/>
        </w:rPr>
      </w:pPr>
    </w:p>
    <w:p w14:paraId="2BC578B7" w14:textId="7C37D4E7" w:rsidR="002846F7" w:rsidRPr="008B5277" w:rsidRDefault="002846F7" w:rsidP="002846F7">
      <w:pPr>
        <w:pStyle w:val="Photo"/>
      </w:pPr>
      <w:r>
        <w:rPr>
          <w:noProof/>
        </w:rPr>
        <w:lastRenderedPageBreak/>
        <w:drawing>
          <wp:inline distT="0" distB="0" distL="0" distR="0" wp14:anchorId="04EFA0B3" wp14:editId="774BB7CC">
            <wp:extent cx="5274310" cy="4675505"/>
            <wp:effectExtent l="0" t="0" r="2540" b="0"/>
            <wp:docPr id="15680176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1762" name="Picture 1568017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14F" w14:textId="527CF566" w:rsidR="00322335" w:rsidRDefault="002846F7" w:rsidP="00322335">
      <w:pPr>
        <w:pStyle w:val="Title"/>
      </w:pPr>
      <w:r>
        <w:t>Week 8</w:t>
      </w:r>
    </w:p>
    <w:p w14:paraId="73DDBDED" w14:textId="77777777" w:rsidR="00322335" w:rsidRPr="00322335" w:rsidRDefault="00322335" w:rsidP="00322335">
      <w:pPr>
        <w:pStyle w:val="Title"/>
      </w:pPr>
    </w:p>
    <w:p w14:paraId="7B48C346" w14:textId="3373643A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spellStart"/>
      <w:proofErr w:type="gramStart"/>
      <w:r w:rsidRPr="002846F7">
        <w:rPr>
          <w:lang w:val="en-GB"/>
        </w:rPr>
        <w:t>turtle.onkey</w:t>
      </w:r>
      <w:proofErr w:type="spellEnd"/>
      <w:proofErr w:type="gramEnd"/>
      <w:r w:rsidRPr="002846F7">
        <w:rPr>
          <w:lang w:val="en-GB"/>
        </w:rPr>
        <w:t>(right  , 'Right')</w:t>
      </w:r>
    </w:p>
    <w:p w14:paraId="31785FF3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(left, 'Left' )</w:t>
      </w:r>
    </w:p>
    <w:p w14:paraId="7205A924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(up , 'Up'   )</w:t>
      </w:r>
    </w:p>
    <w:p w14:paraId="5E36CF4D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(down, 'Down' )</w:t>
      </w:r>
    </w:p>
    <w:p w14:paraId="77BB954F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(forward   , 'f')</w:t>
      </w:r>
    </w:p>
    <w:p w14:paraId="725BFDD1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(pen.home  , '0')</w:t>
      </w:r>
    </w:p>
    <w:p w14:paraId="4E254086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(pen.clear , ' ')</w:t>
      </w:r>
    </w:p>
    <w:p w14:paraId="0629296D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(turn_right, '+')</w:t>
      </w:r>
    </w:p>
    <w:p w14:paraId="7426FEC8" w14:textId="77777777" w:rsidR="002846F7" w:rsidRPr="002846F7" w:rsidRDefault="002846F7" w:rsidP="00322335">
      <w:pPr>
        <w:pStyle w:val="Heading3"/>
        <w:numPr>
          <w:ilvl w:val="0"/>
          <w:numId w:val="16"/>
        </w:numPr>
        <w:rPr>
          <w:lang w:val="en-GB"/>
        </w:rPr>
      </w:pPr>
      <w:proofErr w:type="gramStart"/>
      <w:r w:rsidRPr="002846F7">
        <w:rPr>
          <w:lang w:val="en-GB"/>
        </w:rPr>
        <w:t>turtle.onkey</w:t>
      </w:r>
      <w:proofErr w:type="gramEnd"/>
      <w:r w:rsidRPr="002846F7">
        <w:rPr>
          <w:lang w:val="en-GB"/>
        </w:rPr>
        <w:t>(turn_left , '-')</w:t>
      </w:r>
    </w:p>
    <w:p w14:paraId="48764AE9" w14:textId="77777777" w:rsidR="002846F7" w:rsidRPr="00F15777" w:rsidRDefault="002846F7" w:rsidP="002846F7">
      <w:pPr>
        <w:pStyle w:val="Subtitle"/>
        <w:jc w:val="left"/>
        <w:rPr>
          <w:lang w:val="en-GB"/>
        </w:rPr>
      </w:pPr>
    </w:p>
    <w:p w14:paraId="04BA264D" w14:textId="7B2FDA0A" w:rsidR="00B44B4F" w:rsidRDefault="00BD4A25" w:rsidP="009A1133">
      <w:pPr>
        <w:pStyle w:val="ContactInfo"/>
      </w:pPr>
      <w:r>
        <w:t>Genius Smart Education</w:t>
      </w:r>
      <w:r w:rsidR="002846F7">
        <w:rPr>
          <w:lang w:val="en-GB" w:bidi="en-GB"/>
        </w:rPr>
        <w:t xml:space="preserve"> | </w:t>
      </w:r>
      <w:r w:rsidR="002846F7">
        <w:t>Python Level 1</w:t>
      </w:r>
      <w:r w:rsidR="002846F7">
        <w:rPr>
          <w:lang w:val="en-GB" w:bidi="en-GB"/>
        </w:rPr>
        <w:t xml:space="preserve"> | </w:t>
      </w:r>
      <w:r w:rsidR="002846F7">
        <w:t>2025-2-4</w:t>
      </w:r>
    </w:p>
    <w:sectPr w:rsidR="00B44B4F" w:rsidSect="00C8610B">
      <w:footerReference w:type="default" r:id="rId3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4672F" w14:textId="77777777" w:rsidR="00AC1F66" w:rsidRDefault="00AC1F66" w:rsidP="00C6554A">
      <w:pPr>
        <w:spacing w:before="0" w:after="0" w:line="240" w:lineRule="auto"/>
      </w:pPr>
      <w:r>
        <w:separator/>
      </w:r>
    </w:p>
  </w:endnote>
  <w:endnote w:type="continuationSeparator" w:id="0">
    <w:p w14:paraId="0B9A354C" w14:textId="77777777" w:rsidR="00AC1F66" w:rsidRDefault="00AC1F6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39B0" w14:textId="77777777" w:rsidR="00D55D41" w:rsidRDefault="00ED7C44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624D0B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7238C" w14:textId="77777777" w:rsidR="00AC1F66" w:rsidRDefault="00AC1F6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1265250" w14:textId="77777777" w:rsidR="00AC1F66" w:rsidRDefault="00AC1F6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04521A"/>
    <w:multiLevelType w:val="hybridMultilevel"/>
    <w:tmpl w:val="0C9402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5334">
    <w:abstractNumId w:val="9"/>
  </w:num>
  <w:num w:numId="2" w16cid:durableId="1696341160">
    <w:abstractNumId w:val="8"/>
  </w:num>
  <w:num w:numId="3" w16cid:durableId="930354801">
    <w:abstractNumId w:val="8"/>
  </w:num>
  <w:num w:numId="4" w16cid:durableId="1851488361">
    <w:abstractNumId w:val="9"/>
  </w:num>
  <w:num w:numId="5" w16cid:durableId="1139376004">
    <w:abstractNumId w:val="12"/>
  </w:num>
  <w:num w:numId="6" w16cid:durableId="1611275580">
    <w:abstractNumId w:val="10"/>
  </w:num>
  <w:num w:numId="7" w16cid:durableId="2085954327">
    <w:abstractNumId w:val="11"/>
  </w:num>
  <w:num w:numId="8" w16cid:durableId="1453481326">
    <w:abstractNumId w:val="7"/>
  </w:num>
  <w:num w:numId="9" w16cid:durableId="793792070">
    <w:abstractNumId w:val="6"/>
  </w:num>
  <w:num w:numId="10" w16cid:durableId="694429576">
    <w:abstractNumId w:val="5"/>
  </w:num>
  <w:num w:numId="11" w16cid:durableId="732772367">
    <w:abstractNumId w:val="4"/>
  </w:num>
  <w:num w:numId="12" w16cid:durableId="2057700200">
    <w:abstractNumId w:val="3"/>
  </w:num>
  <w:num w:numId="13" w16cid:durableId="493182047">
    <w:abstractNumId w:val="2"/>
  </w:num>
  <w:num w:numId="14" w16cid:durableId="1452170987">
    <w:abstractNumId w:val="1"/>
  </w:num>
  <w:num w:numId="15" w16cid:durableId="1080254788">
    <w:abstractNumId w:val="0"/>
  </w:num>
  <w:num w:numId="16" w16cid:durableId="114104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DA"/>
    <w:rsid w:val="00043FC9"/>
    <w:rsid w:val="00072D14"/>
    <w:rsid w:val="002554CD"/>
    <w:rsid w:val="002846F7"/>
    <w:rsid w:val="00293B83"/>
    <w:rsid w:val="002A7AEB"/>
    <w:rsid w:val="002B4294"/>
    <w:rsid w:val="00322335"/>
    <w:rsid w:val="0032789F"/>
    <w:rsid w:val="00333D0D"/>
    <w:rsid w:val="004C049F"/>
    <w:rsid w:val="005000E2"/>
    <w:rsid w:val="00624D0B"/>
    <w:rsid w:val="006A3CE7"/>
    <w:rsid w:val="00755183"/>
    <w:rsid w:val="0084200A"/>
    <w:rsid w:val="008820DA"/>
    <w:rsid w:val="00934E6F"/>
    <w:rsid w:val="009A1133"/>
    <w:rsid w:val="009D0443"/>
    <w:rsid w:val="00A673A6"/>
    <w:rsid w:val="00AC1F66"/>
    <w:rsid w:val="00B44B4F"/>
    <w:rsid w:val="00B57CC1"/>
    <w:rsid w:val="00B86DEA"/>
    <w:rsid w:val="00BA43A9"/>
    <w:rsid w:val="00BD4A25"/>
    <w:rsid w:val="00C6554A"/>
    <w:rsid w:val="00C81807"/>
    <w:rsid w:val="00C8610B"/>
    <w:rsid w:val="00D55D41"/>
    <w:rsid w:val="00ED7C44"/>
    <w:rsid w:val="00F15777"/>
    <w:rsid w:val="00F4017B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64E55"/>
  <w15:chartTrackingRefBased/>
  <w15:docId w15:val="{A61DC9C1-1704-4D73-A348-610175DF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La.STORE\AppData\Local\Microsoft\Office\16.0\DTS\en-GB%7b0AE5BDC5-C6F3-472E-A082-6B5194D02CCA%7d\%7b797423CF-6D1C-41F0-BBFC-DBC96FDF45E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{797423CF-6D1C-41F0-BBFC-DBC96FDF45E8}tf02835058_win32</Template>
  <TotalTime>0</TotalTime>
  <Pages>32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LaLa.STORE</dc:creator>
  <cp:keywords/>
  <dc:description/>
  <cp:lastModifiedBy>sarahalizaki@outlook.com</cp:lastModifiedBy>
  <cp:revision>2</cp:revision>
  <dcterms:created xsi:type="dcterms:W3CDTF">2025-02-05T09:42:00Z</dcterms:created>
  <dcterms:modified xsi:type="dcterms:W3CDTF">2025-02-05T09:42:00Z</dcterms:modified>
</cp:coreProperties>
</file>